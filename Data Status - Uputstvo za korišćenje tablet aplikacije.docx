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A75E3" w:rsidRPr="00BB0255" w:rsidRDefault="005A75E3" w:rsidP="005A75E3">
      <w:pPr>
        <w:pStyle w:val="Title"/>
        <w:jc w:val="center"/>
        <w:rPr>
          <w:noProof/>
        </w:rPr>
      </w:pPr>
    </w:p>
    <w:p w:rsidR="005A75E3" w:rsidRPr="00BB0255" w:rsidRDefault="005A75E3" w:rsidP="005A75E3">
      <w:pPr>
        <w:pStyle w:val="Title"/>
        <w:jc w:val="center"/>
        <w:rPr>
          <w:noProof/>
        </w:rPr>
      </w:pPr>
    </w:p>
    <w:p w:rsidR="005A75E3" w:rsidRPr="00BB0255" w:rsidRDefault="005A75E3" w:rsidP="005A75E3">
      <w:pPr>
        <w:pStyle w:val="Title"/>
        <w:jc w:val="center"/>
        <w:rPr>
          <w:noProof/>
        </w:rPr>
      </w:pPr>
    </w:p>
    <w:p w:rsidR="005A75E3" w:rsidRPr="00BB0255" w:rsidRDefault="005A75E3" w:rsidP="005A75E3">
      <w:pPr>
        <w:pStyle w:val="Title"/>
        <w:jc w:val="center"/>
        <w:rPr>
          <w:noProof/>
        </w:rPr>
      </w:pPr>
    </w:p>
    <w:p w:rsidR="005A75E3" w:rsidRPr="00BB0255" w:rsidRDefault="005A75E3" w:rsidP="005A75E3">
      <w:pPr>
        <w:pStyle w:val="Title"/>
        <w:jc w:val="center"/>
        <w:rPr>
          <w:noProof/>
        </w:rPr>
      </w:pPr>
    </w:p>
    <w:p w:rsidR="005A75E3" w:rsidRPr="00BB0255" w:rsidRDefault="00BB0255" w:rsidP="005A75E3">
      <w:pPr>
        <w:pStyle w:val="Title"/>
        <w:jc w:val="center"/>
        <w:rPr>
          <w:noProof/>
        </w:rPr>
      </w:pPr>
      <w:r>
        <w:rPr>
          <w:noProof/>
        </w:rPr>
        <w:t>Data Status</w:t>
      </w:r>
    </w:p>
    <w:p w:rsidR="005A75E3" w:rsidRPr="00BB0255" w:rsidRDefault="005A75E3" w:rsidP="005A75E3">
      <w:pPr>
        <w:pStyle w:val="Title"/>
        <w:jc w:val="center"/>
        <w:rPr>
          <w:noProof/>
        </w:rPr>
      </w:pPr>
    </w:p>
    <w:p w:rsidR="00D65812" w:rsidRPr="00BB0255" w:rsidRDefault="005A75E3" w:rsidP="005A75E3">
      <w:pPr>
        <w:pStyle w:val="Title"/>
        <w:jc w:val="center"/>
        <w:rPr>
          <w:noProof/>
        </w:rPr>
      </w:pPr>
      <w:r w:rsidRPr="00BB0255">
        <w:rPr>
          <w:noProof/>
        </w:rPr>
        <w:t>Uputstvo za korišćenje tablet aplikacije</w:t>
      </w:r>
    </w:p>
    <w:p w:rsidR="005A75E3" w:rsidRPr="00BB0255" w:rsidRDefault="005A75E3" w:rsidP="005A75E3">
      <w:pPr>
        <w:rPr>
          <w:noProof/>
        </w:rPr>
      </w:pPr>
    </w:p>
    <w:p w:rsidR="005A75E3" w:rsidRPr="00BB0255" w:rsidRDefault="005A75E3" w:rsidP="005A75E3">
      <w:pPr>
        <w:jc w:val="center"/>
        <w:rPr>
          <w:noProof/>
        </w:rPr>
      </w:pPr>
      <w:r w:rsidRPr="00BB0255">
        <w:rPr>
          <w:noProof/>
          <w:lang w:eastAsia="sr-Latn-RS"/>
        </w:rPr>
        <w:drawing>
          <wp:inline distT="0" distB="0" distL="0" distR="0" wp14:anchorId="01E8464A" wp14:editId="46DD26C0">
            <wp:extent cx="2200275" cy="471805"/>
            <wp:effectExtent l="0" t="0" r="9525" b="4445"/>
            <wp:docPr id="3" name="Picture 3" descr="C:\Users\ivana.vladisavljevic\Desktop\gopro logo NEW.jpg"/>
            <wp:cNvGraphicFramePr/>
            <a:graphic xmlns:a="http://schemas.openxmlformats.org/drawingml/2006/main">
              <a:graphicData uri="http://schemas.openxmlformats.org/drawingml/2006/picture">
                <pic:pic xmlns:pic="http://schemas.openxmlformats.org/drawingml/2006/picture">
                  <pic:nvPicPr>
                    <pic:cNvPr id="3" name="Picture 3" descr="C:\Users\ivana.vladisavljevic\Desktop\gopro logo NEW.jpg"/>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00275" cy="471805"/>
                    </a:xfrm>
                    <a:prstGeom prst="rect">
                      <a:avLst/>
                    </a:prstGeom>
                    <a:noFill/>
                    <a:ln>
                      <a:noFill/>
                    </a:ln>
                  </pic:spPr>
                </pic:pic>
              </a:graphicData>
            </a:graphic>
          </wp:inline>
        </w:drawing>
      </w:r>
    </w:p>
    <w:p w:rsidR="005A75E3" w:rsidRPr="00BB0255" w:rsidRDefault="005A75E3" w:rsidP="005A75E3">
      <w:pPr>
        <w:jc w:val="center"/>
        <w:rPr>
          <w:noProof/>
        </w:rPr>
      </w:pPr>
    </w:p>
    <w:p w:rsidR="005A75E3" w:rsidRPr="00BB0255" w:rsidRDefault="005A75E3" w:rsidP="005A75E3">
      <w:pPr>
        <w:jc w:val="center"/>
        <w:rPr>
          <w:noProof/>
        </w:rPr>
      </w:pPr>
    </w:p>
    <w:p w:rsidR="005A75E3" w:rsidRPr="00BB0255" w:rsidRDefault="005A75E3" w:rsidP="005A75E3">
      <w:pPr>
        <w:jc w:val="center"/>
        <w:rPr>
          <w:noProof/>
        </w:rPr>
      </w:pPr>
    </w:p>
    <w:p w:rsidR="005A75E3" w:rsidRPr="00BB0255" w:rsidRDefault="005A75E3" w:rsidP="005A75E3">
      <w:pPr>
        <w:jc w:val="center"/>
        <w:rPr>
          <w:noProof/>
        </w:rPr>
      </w:pPr>
    </w:p>
    <w:p w:rsidR="005A75E3" w:rsidRPr="00BB0255" w:rsidRDefault="005A75E3" w:rsidP="005A75E3">
      <w:pPr>
        <w:jc w:val="center"/>
        <w:rPr>
          <w:noProof/>
        </w:rPr>
      </w:pPr>
    </w:p>
    <w:p w:rsidR="005A75E3" w:rsidRPr="00BB0255" w:rsidRDefault="005A75E3" w:rsidP="005A75E3">
      <w:pPr>
        <w:jc w:val="center"/>
        <w:rPr>
          <w:noProof/>
        </w:rPr>
      </w:pPr>
    </w:p>
    <w:p w:rsidR="005A75E3" w:rsidRPr="00BB0255" w:rsidRDefault="005A75E3" w:rsidP="005A75E3">
      <w:pPr>
        <w:jc w:val="center"/>
        <w:rPr>
          <w:noProof/>
        </w:rPr>
      </w:pPr>
    </w:p>
    <w:p w:rsidR="005A75E3" w:rsidRPr="00BB0255" w:rsidRDefault="005A75E3" w:rsidP="005A75E3">
      <w:pPr>
        <w:jc w:val="center"/>
        <w:rPr>
          <w:noProof/>
        </w:rPr>
      </w:pPr>
    </w:p>
    <w:p w:rsidR="005A75E3" w:rsidRPr="00BB0255" w:rsidRDefault="00DF6DF2" w:rsidP="005A75E3">
      <w:pPr>
        <w:jc w:val="center"/>
        <w:rPr>
          <w:noProof/>
        </w:rPr>
      </w:pPr>
      <w:r>
        <w:rPr>
          <w:noProof/>
        </w:rPr>
        <w:t>Decembar 2014</w:t>
      </w:r>
    </w:p>
    <w:sdt>
      <w:sdtPr>
        <w:rPr>
          <w:rFonts w:asciiTheme="minorHAnsi" w:eastAsiaTheme="minorEastAsia" w:hAnsiTheme="minorHAnsi" w:cstheme="minorBidi"/>
          <w:b w:val="0"/>
          <w:bCs w:val="0"/>
          <w:smallCaps w:val="0"/>
          <w:noProof/>
          <w:color w:val="auto"/>
          <w:sz w:val="22"/>
          <w:szCs w:val="22"/>
        </w:rPr>
        <w:id w:val="956601144"/>
        <w:docPartObj>
          <w:docPartGallery w:val="Table of Contents"/>
          <w:docPartUnique/>
        </w:docPartObj>
      </w:sdtPr>
      <w:sdtEndPr/>
      <w:sdtContent>
        <w:p w:rsidR="005A75E3" w:rsidRPr="00BB0255" w:rsidRDefault="005A75E3">
          <w:pPr>
            <w:pStyle w:val="TOCHeading"/>
            <w:rPr>
              <w:noProof/>
            </w:rPr>
          </w:pPr>
          <w:r w:rsidRPr="00BB0255">
            <w:rPr>
              <w:noProof/>
            </w:rPr>
            <w:t>Sadržaj</w:t>
          </w:r>
        </w:p>
        <w:p w:rsidR="000819DE" w:rsidRDefault="005A75E3">
          <w:pPr>
            <w:pStyle w:val="TOC1"/>
            <w:tabs>
              <w:tab w:val="left" w:pos="440"/>
              <w:tab w:val="right" w:leader="dot" w:pos="14390"/>
            </w:tabs>
            <w:rPr>
              <w:noProof/>
              <w:lang w:eastAsia="sr-Latn-RS"/>
            </w:rPr>
          </w:pPr>
          <w:r w:rsidRPr="00BB0255">
            <w:rPr>
              <w:noProof/>
            </w:rPr>
            <w:fldChar w:fldCharType="begin"/>
          </w:r>
          <w:r w:rsidRPr="00BB0255">
            <w:rPr>
              <w:noProof/>
            </w:rPr>
            <w:instrText xml:space="preserve"> TOC \o "1-3" \h \z \u </w:instrText>
          </w:r>
          <w:r w:rsidRPr="00BB0255">
            <w:rPr>
              <w:noProof/>
            </w:rPr>
            <w:fldChar w:fldCharType="separate"/>
          </w:r>
          <w:hyperlink w:anchor="_Toc407101037" w:history="1">
            <w:r w:rsidR="000819DE" w:rsidRPr="00C547DF">
              <w:rPr>
                <w:rStyle w:val="Hyperlink"/>
                <w:noProof/>
              </w:rPr>
              <w:t>2</w:t>
            </w:r>
            <w:r w:rsidR="000819DE">
              <w:rPr>
                <w:noProof/>
                <w:lang w:eastAsia="sr-Latn-RS"/>
              </w:rPr>
              <w:tab/>
            </w:r>
            <w:r w:rsidR="000819DE" w:rsidRPr="00C547DF">
              <w:rPr>
                <w:rStyle w:val="Hyperlink"/>
                <w:noProof/>
              </w:rPr>
              <w:t>Prvo pokretanje aplikacije – registracija korisnika</w:t>
            </w:r>
            <w:r w:rsidR="000819DE">
              <w:rPr>
                <w:noProof/>
                <w:webHidden/>
              </w:rPr>
              <w:tab/>
            </w:r>
            <w:r w:rsidR="000819DE">
              <w:rPr>
                <w:noProof/>
                <w:webHidden/>
              </w:rPr>
              <w:fldChar w:fldCharType="begin"/>
            </w:r>
            <w:r w:rsidR="000819DE">
              <w:rPr>
                <w:noProof/>
                <w:webHidden/>
              </w:rPr>
              <w:instrText xml:space="preserve"> PAGEREF _Toc407101037 \h </w:instrText>
            </w:r>
            <w:r w:rsidR="000819DE">
              <w:rPr>
                <w:noProof/>
                <w:webHidden/>
              </w:rPr>
            </w:r>
            <w:r w:rsidR="000819DE">
              <w:rPr>
                <w:noProof/>
                <w:webHidden/>
              </w:rPr>
              <w:fldChar w:fldCharType="separate"/>
            </w:r>
            <w:r w:rsidR="00652DB8">
              <w:rPr>
                <w:noProof/>
                <w:webHidden/>
              </w:rPr>
              <w:t>3</w:t>
            </w:r>
            <w:r w:rsidR="000819DE">
              <w:rPr>
                <w:noProof/>
                <w:webHidden/>
              </w:rPr>
              <w:fldChar w:fldCharType="end"/>
            </w:r>
          </w:hyperlink>
        </w:p>
        <w:p w:rsidR="000819DE" w:rsidRDefault="007746DB">
          <w:pPr>
            <w:pStyle w:val="TOC1"/>
            <w:tabs>
              <w:tab w:val="left" w:pos="440"/>
              <w:tab w:val="right" w:leader="dot" w:pos="14390"/>
            </w:tabs>
            <w:rPr>
              <w:noProof/>
              <w:lang w:eastAsia="sr-Latn-RS"/>
            </w:rPr>
          </w:pPr>
          <w:hyperlink w:anchor="_Toc407101038" w:history="1">
            <w:r w:rsidR="000819DE" w:rsidRPr="00C547DF">
              <w:rPr>
                <w:rStyle w:val="Hyperlink"/>
                <w:noProof/>
              </w:rPr>
              <w:t>3</w:t>
            </w:r>
            <w:r w:rsidR="000819DE">
              <w:rPr>
                <w:noProof/>
                <w:lang w:eastAsia="sr-Latn-RS"/>
              </w:rPr>
              <w:tab/>
            </w:r>
            <w:r w:rsidR="000819DE" w:rsidRPr="00C547DF">
              <w:rPr>
                <w:rStyle w:val="Hyperlink"/>
                <w:noProof/>
              </w:rPr>
              <w:t>Glavni ekran</w:t>
            </w:r>
            <w:r w:rsidR="000819DE">
              <w:rPr>
                <w:noProof/>
                <w:webHidden/>
              </w:rPr>
              <w:tab/>
            </w:r>
            <w:r w:rsidR="000819DE">
              <w:rPr>
                <w:noProof/>
                <w:webHidden/>
              </w:rPr>
              <w:fldChar w:fldCharType="begin"/>
            </w:r>
            <w:r w:rsidR="000819DE">
              <w:rPr>
                <w:noProof/>
                <w:webHidden/>
              </w:rPr>
              <w:instrText xml:space="preserve"> PAGEREF _Toc407101038 \h </w:instrText>
            </w:r>
            <w:r w:rsidR="000819DE">
              <w:rPr>
                <w:noProof/>
                <w:webHidden/>
              </w:rPr>
            </w:r>
            <w:r w:rsidR="000819DE">
              <w:rPr>
                <w:noProof/>
                <w:webHidden/>
              </w:rPr>
              <w:fldChar w:fldCharType="separate"/>
            </w:r>
            <w:r w:rsidR="00652DB8">
              <w:rPr>
                <w:noProof/>
                <w:webHidden/>
              </w:rPr>
              <w:t>6</w:t>
            </w:r>
            <w:r w:rsidR="000819DE">
              <w:rPr>
                <w:noProof/>
                <w:webHidden/>
              </w:rPr>
              <w:fldChar w:fldCharType="end"/>
            </w:r>
          </w:hyperlink>
        </w:p>
        <w:p w:rsidR="000819DE" w:rsidRDefault="007746DB">
          <w:pPr>
            <w:pStyle w:val="TOC1"/>
            <w:tabs>
              <w:tab w:val="left" w:pos="440"/>
              <w:tab w:val="right" w:leader="dot" w:pos="14390"/>
            </w:tabs>
            <w:rPr>
              <w:noProof/>
              <w:lang w:eastAsia="sr-Latn-RS"/>
            </w:rPr>
          </w:pPr>
          <w:hyperlink w:anchor="_Toc407101039" w:history="1">
            <w:r w:rsidR="000819DE" w:rsidRPr="00C547DF">
              <w:rPr>
                <w:rStyle w:val="Hyperlink"/>
                <w:noProof/>
              </w:rPr>
              <w:t>4</w:t>
            </w:r>
            <w:r w:rsidR="000819DE">
              <w:rPr>
                <w:noProof/>
                <w:lang w:eastAsia="sr-Latn-RS"/>
              </w:rPr>
              <w:tab/>
            </w:r>
            <w:r w:rsidR="000819DE" w:rsidRPr="00C547DF">
              <w:rPr>
                <w:rStyle w:val="Hyperlink"/>
                <w:noProof/>
              </w:rPr>
              <w:t>Realizacija/Plan poseta</w:t>
            </w:r>
            <w:r w:rsidR="000819DE">
              <w:rPr>
                <w:noProof/>
                <w:webHidden/>
              </w:rPr>
              <w:tab/>
            </w:r>
            <w:r w:rsidR="000819DE">
              <w:rPr>
                <w:noProof/>
                <w:webHidden/>
              </w:rPr>
              <w:fldChar w:fldCharType="begin"/>
            </w:r>
            <w:r w:rsidR="000819DE">
              <w:rPr>
                <w:noProof/>
                <w:webHidden/>
              </w:rPr>
              <w:instrText xml:space="preserve"> PAGEREF _Toc407101039 \h </w:instrText>
            </w:r>
            <w:r w:rsidR="000819DE">
              <w:rPr>
                <w:noProof/>
                <w:webHidden/>
              </w:rPr>
            </w:r>
            <w:r w:rsidR="000819DE">
              <w:rPr>
                <w:noProof/>
                <w:webHidden/>
              </w:rPr>
              <w:fldChar w:fldCharType="separate"/>
            </w:r>
            <w:r w:rsidR="00652DB8">
              <w:rPr>
                <w:noProof/>
                <w:webHidden/>
              </w:rPr>
              <w:t>7</w:t>
            </w:r>
            <w:r w:rsidR="000819DE">
              <w:rPr>
                <w:noProof/>
                <w:webHidden/>
              </w:rPr>
              <w:fldChar w:fldCharType="end"/>
            </w:r>
          </w:hyperlink>
        </w:p>
        <w:p w:rsidR="000819DE" w:rsidRDefault="007746DB">
          <w:pPr>
            <w:pStyle w:val="TOC1"/>
            <w:tabs>
              <w:tab w:val="left" w:pos="440"/>
              <w:tab w:val="right" w:leader="dot" w:pos="14390"/>
            </w:tabs>
            <w:rPr>
              <w:noProof/>
              <w:lang w:eastAsia="sr-Latn-RS"/>
            </w:rPr>
          </w:pPr>
          <w:hyperlink w:anchor="_Toc407101040" w:history="1">
            <w:r w:rsidR="000819DE" w:rsidRPr="00C547DF">
              <w:rPr>
                <w:rStyle w:val="Hyperlink"/>
                <w:noProof/>
              </w:rPr>
              <w:t>5</w:t>
            </w:r>
            <w:r w:rsidR="000819DE">
              <w:rPr>
                <w:noProof/>
                <w:lang w:eastAsia="sr-Latn-RS"/>
              </w:rPr>
              <w:tab/>
            </w:r>
            <w:r w:rsidR="000819DE" w:rsidRPr="00C547DF">
              <w:rPr>
                <w:rStyle w:val="Hyperlink"/>
                <w:noProof/>
              </w:rPr>
              <w:t>Kupci</w:t>
            </w:r>
            <w:r w:rsidR="000819DE">
              <w:rPr>
                <w:noProof/>
                <w:webHidden/>
              </w:rPr>
              <w:tab/>
            </w:r>
            <w:r w:rsidR="000819DE">
              <w:rPr>
                <w:noProof/>
                <w:webHidden/>
              </w:rPr>
              <w:fldChar w:fldCharType="begin"/>
            </w:r>
            <w:r w:rsidR="000819DE">
              <w:rPr>
                <w:noProof/>
                <w:webHidden/>
              </w:rPr>
              <w:instrText xml:space="preserve"> PAGEREF _Toc407101040 \h </w:instrText>
            </w:r>
            <w:r w:rsidR="000819DE">
              <w:rPr>
                <w:noProof/>
                <w:webHidden/>
              </w:rPr>
            </w:r>
            <w:r w:rsidR="000819DE">
              <w:rPr>
                <w:noProof/>
                <w:webHidden/>
              </w:rPr>
              <w:fldChar w:fldCharType="separate"/>
            </w:r>
            <w:r w:rsidR="00652DB8">
              <w:rPr>
                <w:noProof/>
                <w:webHidden/>
              </w:rPr>
              <w:t>15</w:t>
            </w:r>
            <w:r w:rsidR="000819DE">
              <w:rPr>
                <w:noProof/>
                <w:webHidden/>
              </w:rPr>
              <w:fldChar w:fldCharType="end"/>
            </w:r>
          </w:hyperlink>
        </w:p>
        <w:p w:rsidR="000819DE" w:rsidRDefault="007746DB">
          <w:pPr>
            <w:pStyle w:val="TOC1"/>
            <w:tabs>
              <w:tab w:val="left" w:pos="440"/>
              <w:tab w:val="right" w:leader="dot" w:pos="14390"/>
            </w:tabs>
            <w:rPr>
              <w:noProof/>
              <w:lang w:eastAsia="sr-Latn-RS"/>
            </w:rPr>
          </w:pPr>
          <w:hyperlink w:anchor="_Toc407101041" w:history="1">
            <w:r w:rsidR="000819DE" w:rsidRPr="00C547DF">
              <w:rPr>
                <w:rStyle w:val="Hyperlink"/>
                <w:noProof/>
              </w:rPr>
              <w:t>6</w:t>
            </w:r>
            <w:r w:rsidR="000819DE">
              <w:rPr>
                <w:noProof/>
                <w:lang w:eastAsia="sr-Latn-RS"/>
              </w:rPr>
              <w:tab/>
            </w:r>
            <w:r w:rsidR="000819DE" w:rsidRPr="00C547DF">
              <w:rPr>
                <w:rStyle w:val="Hyperlink"/>
                <w:noProof/>
              </w:rPr>
              <w:t>Kontakti</w:t>
            </w:r>
            <w:r w:rsidR="000819DE">
              <w:rPr>
                <w:noProof/>
                <w:webHidden/>
              </w:rPr>
              <w:tab/>
            </w:r>
            <w:r w:rsidR="000819DE">
              <w:rPr>
                <w:noProof/>
                <w:webHidden/>
              </w:rPr>
              <w:fldChar w:fldCharType="begin"/>
            </w:r>
            <w:r w:rsidR="000819DE">
              <w:rPr>
                <w:noProof/>
                <w:webHidden/>
              </w:rPr>
              <w:instrText xml:space="preserve"> PAGEREF _Toc407101041 \h </w:instrText>
            </w:r>
            <w:r w:rsidR="000819DE">
              <w:rPr>
                <w:noProof/>
                <w:webHidden/>
              </w:rPr>
            </w:r>
            <w:r w:rsidR="000819DE">
              <w:rPr>
                <w:noProof/>
                <w:webHidden/>
              </w:rPr>
              <w:fldChar w:fldCharType="separate"/>
            </w:r>
            <w:r w:rsidR="00652DB8">
              <w:rPr>
                <w:noProof/>
                <w:webHidden/>
              </w:rPr>
              <w:t>17</w:t>
            </w:r>
            <w:r w:rsidR="000819DE">
              <w:rPr>
                <w:noProof/>
                <w:webHidden/>
              </w:rPr>
              <w:fldChar w:fldCharType="end"/>
            </w:r>
          </w:hyperlink>
        </w:p>
        <w:p w:rsidR="000819DE" w:rsidRDefault="007746DB">
          <w:pPr>
            <w:pStyle w:val="TOC1"/>
            <w:tabs>
              <w:tab w:val="left" w:pos="440"/>
              <w:tab w:val="right" w:leader="dot" w:pos="14390"/>
            </w:tabs>
            <w:rPr>
              <w:noProof/>
              <w:lang w:eastAsia="sr-Latn-RS"/>
            </w:rPr>
          </w:pPr>
          <w:hyperlink w:anchor="_Toc407101042" w:history="1">
            <w:r w:rsidR="000819DE" w:rsidRPr="00C547DF">
              <w:rPr>
                <w:rStyle w:val="Hyperlink"/>
                <w:noProof/>
              </w:rPr>
              <w:t>7</w:t>
            </w:r>
            <w:r w:rsidR="000819DE">
              <w:rPr>
                <w:noProof/>
                <w:lang w:eastAsia="sr-Latn-RS"/>
              </w:rPr>
              <w:tab/>
            </w:r>
            <w:r w:rsidR="000819DE" w:rsidRPr="00C547DF">
              <w:rPr>
                <w:rStyle w:val="Hyperlink"/>
                <w:noProof/>
              </w:rPr>
              <w:t>Artikli</w:t>
            </w:r>
            <w:r w:rsidR="000819DE">
              <w:rPr>
                <w:noProof/>
                <w:webHidden/>
              </w:rPr>
              <w:tab/>
            </w:r>
            <w:r w:rsidR="000819DE">
              <w:rPr>
                <w:noProof/>
                <w:webHidden/>
              </w:rPr>
              <w:fldChar w:fldCharType="begin"/>
            </w:r>
            <w:r w:rsidR="000819DE">
              <w:rPr>
                <w:noProof/>
                <w:webHidden/>
              </w:rPr>
              <w:instrText xml:space="preserve"> PAGEREF _Toc407101042 \h </w:instrText>
            </w:r>
            <w:r w:rsidR="000819DE">
              <w:rPr>
                <w:noProof/>
                <w:webHidden/>
              </w:rPr>
            </w:r>
            <w:r w:rsidR="000819DE">
              <w:rPr>
                <w:noProof/>
                <w:webHidden/>
              </w:rPr>
              <w:fldChar w:fldCharType="separate"/>
            </w:r>
            <w:r w:rsidR="00652DB8">
              <w:rPr>
                <w:noProof/>
                <w:webHidden/>
              </w:rPr>
              <w:t>18</w:t>
            </w:r>
            <w:r w:rsidR="000819DE">
              <w:rPr>
                <w:noProof/>
                <w:webHidden/>
              </w:rPr>
              <w:fldChar w:fldCharType="end"/>
            </w:r>
          </w:hyperlink>
        </w:p>
        <w:p w:rsidR="000819DE" w:rsidRDefault="007746DB">
          <w:pPr>
            <w:pStyle w:val="TOC1"/>
            <w:tabs>
              <w:tab w:val="left" w:pos="440"/>
              <w:tab w:val="right" w:leader="dot" w:pos="14390"/>
            </w:tabs>
            <w:rPr>
              <w:noProof/>
              <w:lang w:eastAsia="sr-Latn-RS"/>
            </w:rPr>
          </w:pPr>
          <w:hyperlink w:anchor="_Toc407101043" w:history="1">
            <w:r w:rsidR="000819DE" w:rsidRPr="00C547DF">
              <w:rPr>
                <w:rStyle w:val="Hyperlink"/>
                <w:noProof/>
              </w:rPr>
              <w:t>8</w:t>
            </w:r>
            <w:r w:rsidR="000819DE">
              <w:rPr>
                <w:noProof/>
                <w:lang w:eastAsia="sr-Latn-RS"/>
              </w:rPr>
              <w:tab/>
            </w:r>
            <w:r w:rsidR="000819DE" w:rsidRPr="00C547DF">
              <w:rPr>
                <w:rStyle w:val="Hyperlink"/>
                <w:noProof/>
              </w:rPr>
              <w:t>Stavke kupaca</w:t>
            </w:r>
            <w:r w:rsidR="000819DE">
              <w:rPr>
                <w:noProof/>
                <w:webHidden/>
              </w:rPr>
              <w:tab/>
            </w:r>
            <w:r w:rsidR="000819DE">
              <w:rPr>
                <w:noProof/>
                <w:webHidden/>
              </w:rPr>
              <w:fldChar w:fldCharType="begin"/>
            </w:r>
            <w:r w:rsidR="000819DE">
              <w:rPr>
                <w:noProof/>
                <w:webHidden/>
              </w:rPr>
              <w:instrText xml:space="preserve"> PAGEREF _Toc407101043 \h </w:instrText>
            </w:r>
            <w:r w:rsidR="000819DE">
              <w:rPr>
                <w:noProof/>
                <w:webHidden/>
              </w:rPr>
            </w:r>
            <w:r w:rsidR="000819DE">
              <w:rPr>
                <w:noProof/>
                <w:webHidden/>
              </w:rPr>
              <w:fldChar w:fldCharType="separate"/>
            </w:r>
            <w:r w:rsidR="00652DB8">
              <w:rPr>
                <w:noProof/>
                <w:webHidden/>
              </w:rPr>
              <w:t>19</w:t>
            </w:r>
            <w:r w:rsidR="000819DE">
              <w:rPr>
                <w:noProof/>
                <w:webHidden/>
              </w:rPr>
              <w:fldChar w:fldCharType="end"/>
            </w:r>
          </w:hyperlink>
        </w:p>
        <w:p w:rsidR="000819DE" w:rsidRDefault="007746DB">
          <w:pPr>
            <w:pStyle w:val="TOC1"/>
            <w:tabs>
              <w:tab w:val="left" w:pos="440"/>
              <w:tab w:val="right" w:leader="dot" w:pos="14390"/>
            </w:tabs>
            <w:rPr>
              <w:noProof/>
              <w:lang w:eastAsia="sr-Latn-RS"/>
            </w:rPr>
          </w:pPr>
          <w:hyperlink w:anchor="_Toc407101044" w:history="1">
            <w:r w:rsidR="000819DE" w:rsidRPr="00C547DF">
              <w:rPr>
                <w:rStyle w:val="Hyperlink"/>
                <w:noProof/>
              </w:rPr>
              <w:t>9</w:t>
            </w:r>
            <w:r w:rsidR="000819DE">
              <w:rPr>
                <w:noProof/>
                <w:lang w:eastAsia="sr-Latn-RS"/>
              </w:rPr>
              <w:tab/>
            </w:r>
            <w:r w:rsidR="000819DE" w:rsidRPr="00C547DF">
              <w:rPr>
                <w:rStyle w:val="Hyperlink"/>
                <w:noProof/>
              </w:rPr>
              <w:t>Dodaci</w:t>
            </w:r>
            <w:r w:rsidR="000819DE">
              <w:rPr>
                <w:noProof/>
                <w:webHidden/>
              </w:rPr>
              <w:tab/>
            </w:r>
            <w:r w:rsidR="000819DE">
              <w:rPr>
                <w:noProof/>
                <w:webHidden/>
              </w:rPr>
              <w:fldChar w:fldCharType="begin"/>
            </w:r>
            <w:r w:rsidR="000819DE">
              <w:rPr>
                <w:noProof/>
                <w:webHidden/>
              </w:rPr>
              <w:instrText xml:space="preserve"> PAGEREF _Toc407101044 \h </w:instrText>
            </w:r>
            <w:r w:rsidR="000819DE">
              <w:rPr>
                <w:noProof/>
                <w:webHidden/>
              </w:rPr>
            </w:r>
            <w:r w:rsidR="000819DE">
              <w:rPr>
                <w:noProof/>
                <w:webHidden/>
              </w:rPr>
              <w:fldChar w:fldCharType="separate"/>
            </w:r>
            <w:r w:rsidR="00652DB8">
              <w:rPr>
                <w:noProof/>
                <w:webHidden/>
              </w:rPr>
              <w:t>20</w:t>
            </w:r>
            <w:r w:rsidR="000819DE">
              <w:rPr>
                <w:noProof/>
                <w:webHidden/>
              </w:rPr>
              <w:fldChar w:fldCharType="end"/>
            </w:r>
          </w:hyperlink>
        </w:p>
        <w:p w:rsidR="000819DE" w:rsidRDefault="007746DB">
          <w:pPr>
            <w:pStyle w:val="TOC2"/>
            <w:tabs>
              <w:tab w:val="left" w:pos="880"/>
              <w:tab w:val="right" w:leader="dot" w:pos="14390"/>
            </w:tabs>
            <w:rPr>
              <w:noProof/>
            </w:rPr>
          </w:pPr>
          <w:hyperlink w:anchor="_Toc407101045" w:history="1">
            <w:r w:rsidR="000819DE" w:rsidRPr="00C547DF">
              <w:rPr>
                <w:rStyle w:val="Hyperlink"/>
                <w:noProof/>
              </w:rPr>
              <w:t>9.1</w:t>
            </w:r>
            <w:r w:rsidR="000819DE">
              <w:rPr>
                <w:noProof/>
              </w:rPr>
              <w:tab/>
            </w:r>
            <w:r w:rsidR="000819DE" w:rsidRPr="00C547DF">
              <w:rPr>
                <w:rStyle w:val="Hyperlink"/>
                <w:noProof/>
              </w:rPr>
              <w:t>Pokloni</w:t>
            </w:r>
            <w:r w:rsidR="000819DE">
              <w:rPr>
                <w:noProof/>
                <w:webHidden/>
              </w:rPr>
              <w:tab/>
            </w:r>
            <w:r w:rsidR="000819DE">
              <w:rPr>
                <w:noProof/>
                <w:webHidden/>
              </w:rPr>
              <w:fldChar w:fldCharType="begin"/>
            </w:r>
            <w:r w:rsidR="000819DE">
              <w:rPr>
                <w:noProof/>
                <w:webHidden/>
              </w:rPr>
              <w:instrText xml:space="preserve"> PAGEREF _Toc407101045 \h </w:instrText>
            </w:r>
            <w:r w:rsidR="000819DE">
              <w:rPr>
                <w:noProof/>
                <w:webHidden/>
              </w:rPr>
            </w:r>
            <w:r w:rsidR="000819DE">
              <w:rPr>
                <w:noProof/>
                <w:webHidden/>
              </w:rPr>
              <w:fldChar w:fldCharType="separate"/>
            </w:r>
            <w:r w:rsidR="00652DB8">
              <w:rPr>
                <w:noProof/>
                <w:webHidden/>
              </w:rPr>
              <w:t>21</w:t>
            </w:r>
            <w:r w:rsidR="000819DE">
              <w:rPr>
                <w:noProof/>
                <w:webHidden/>
              </w:rPr>
              <w:fldChar w:fldCharType="end"/>
            </w:r>
          </w:hyperlink>
        </w:p>
        <w:p w:rsidR="000819DE" w:rsidRDefault="007746DB">
          <w:pPr>
            <w:pStyle w:val="TOC2"/>
            <w:tabs>
              <w:tab w:val="left" w:pos="880"/>
              <w:tab w:val="right" w:leader="dot" w:pos="14390"/>
            </w:tabs>
            <w:rPr>
              <w:noProof/>
            </w:rPr>
          </w:pPr>
          <w:hyperlink w:anchor="_Toc407101046" w:history="1">
            <w:r w:rsidR="000819DE" w:rsidRPr="00C547DF">
              <w:rPr>
                <w:rStyle w:val="Hyperlink"/>
                <w:noProof/>
              </w:rPr>
              <w:t>9.2</w:t>
            </w:r>
            <w:r w:rsidR="000819DE">
              <w:rPr>
                <w:noProof/>
              </w:rPr>
              <w:tab/>
            </w:r>
            <w:r w:rsidR="000819DE" w:rsidRPr="00C547DF">
              <w:rPr>
                <w:rStyle w:val="Hyperlink"/>
                <w:noProof/>
              </w:rPr>
              <w:t>Metode</w:t>
            </w:r>
            <w:r w:rsidR="000819DE">
              <w:rPr>
                <w:noProof/>
                <w:webHidden/>
              </w:rPr>
              <w:tab/>
            </w:r>
            <w:r w:rsidR="000819DE">
              <w:rPr>
                <w:noProof/>
                <w:webHidden/>
              </w:rPr>
              <w:fldChar w:fldCharType="begin"/>
            </w:r>
            <w:r w:rsidR="000819DE">
              <w:rPr>
                <w:noProof/>
                <w:webHidden/>
              </w:rPr>
              <w:instrText xml:space="preserve"> PAGEREF _Toc407101046 \h </w:instrText>
            </w:r>
            <w:r w:rsidR="000819DE">
              <w:rPr>
                <w:noProof/>
                <w:webHidden/>
              </w:rPr>
            </w:r>
            <w:r w:rsidR="000819DE">
              <w:rPr>
                <w:noProof/>
                <w:webHidden/>
              </w:rPr>
              <w:fldChar w:fldCharType="separate"/>
            </w:r>
            <w:r w:rsidR="00652DB8">
              <w:rPr>
                <w:noProof/>
                <w:webHidden/>
              </w:rPr>
              <w:t>22</w:t>
            </w:r>
            <w:r w:rsidR="000819DE">
              <w:rPr>
                <w:noProof/>
                <w:webHidden/>
              </w:rPr>
              <w:fldChar w:fldCharType="end"/>
            </w:r>
          </w:hyperlink>
        </w:p>
        <w:p w:rsidR="005A75E3" w:rsidRPr="00BB0255" w:rsidRDefault="005A75E3">
          <w:pPr>
            <w:rPr>
              <w:noProof/>
            </w:rPr>
          </w:pPr>
          <w:r w:rsidRPr="00BB0255">
            <w:rPr>
              <w:b/>
              <w:bCs/>
              <w:noProof/>
            </w:rPr>
            <w:fldChar w:fldCharType="end"/>
          </w:r>
        </w:p>
      </w:sdtContent>
    </w:sdt>
    <w:p w:rsidR="005A75E3" w:rsidRPr="00BB0255" w:rsidRDefault="005A75E3" w:rsidP="005A75E3">
      <w:pPr>
        <w:rPr>
          <w:noProof/>
        </w:rPr>
      </w:pPr>
    </w:p>
    <w:p w:rsidR="005A75E3" w:rsidRPr="00BB0255" w:rsidRDefault="005A75E3" w:rsidP="005A75E3">
      <w:pPr>
        <w:jc w:val="center"/>
        <w:rPr>
          <w:noProof/>
        </w:rPr>
      </w:pPr>
    </w:p>
    <w:p w:rsidR="005A75E3" w:rsidRPr="00BB0255" w:rsidRDefault="005A75E3" w:rsidP="005A75E3">
      <w:pPr>
        <w:jc w:val="center"/>
        <w:rPr>
          <w:noProof/>
        </w:rPr>
      </w:pPr>
    </w:p>
    <w:p w:rsidR="005A75E3" w:rsidRPr="00BB0255" w:rsidRDefault="005A75E3" w:rsidP="005A75E3">
      <w:pPr>
        <w:jc w:val="center"/>
        <w:rPr>
          <w:noProof/>
        </w:rPr>
      </w:pPr>
    </w:p>
    <w:p w:rsidR="005A75E3" w:rsidRPr="00BB0255" w:rsidRDefault="005A75E3" w:rsidP="005A75E3">
      <w:pPr>
        <w:jc w:val="center"/>
        <w:rPr>
          <w:noProof/>
        </w:rPr>
      </w:pPr>
    </w:p>
    <w:p w:rsidR="005A75E3" w:rsidRPr="00BB0255" w:rsidRDefault="005A75E3" w:rsidP="005A75E3">
      <w:pPr>
        <w:jc w:val="center"/>
        <w:rPr>
          <w:noProof/>
        </w:rPr>
      </w:pPr>
    </w:p>
    <w:p w:rsidR="005A75E3" w:rsidRPr="00BB0255" w:rsidRDefault="005A75E3" w:rsidP="005A75E3">
      <w:pPr>
        <w:jc w:val="center"/>
        <w:rPr>
          <w:noProof/>
        </w:rPr>
      </w:pPr>
    </w:p>
    <w:p w:rsidR="005A75E3" w:rsidRPr="00BB0255" w:rsidRDefault="005A75E3" w:rsidP="005A75E3">
      <w:pPr>
        <w:jc w:val="center"/>
        <w:rPr>
          <w:noProof/>
        </w:rPr>
      </w:pPr>
    </w:p>
    <w:p w:rsidR="005A75E3" w:rsidRPr="00BB0255" w:rsidRDefault="005A75E3" w:rsidP="005A75E3">
      <w:pPr>
        <w:jc w:val="center"/>
        <w:rPr>
          <w:noProof/>
        </w:rPr>
      </w:pPr>
    </w:p>
    <w:p w:rsidR="005A75E3" w:rsidRPr="00BB0255" w:rsidRDefault="005A75E3" w:rsidP="005A75E3">
      <w:pPr>
        <w:jc w:val="center"/>
        <w:rPr>
          <w:noProof/>
        </w:rPr>
      </w:pPr>
    </w:p>
    <w:p w:rsidR="005A75E3" w:rsidRPr="00BB0255" w:rsidRDefault="005A75E3" w:rsidP="005A75E3">
      <w:pPr>
        <w:pStyle w:val="Heading1"/>
        <w:rPr>
          <w:noProof/>
        </w:rPr>
      </w:pPr>
      <w:bookmarkStart w:id="0" w:name="_Toc407101037"/>
      <w:r w:rsidRPr="00BB0255">
        <w:rPr>
          <w:noProof/>
        </w:rPr>
        <w:lastRenderedPageBreak/>
        <w:t>Prvo pokretanje aplikacije – registracija korisnika</w:t>
      </w:r>
      <w:bookmarkEnd w:id="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D75284" w:rsidRPr="00BB0255" w:rsidTr="00D75284">
        <w:tc>
          <w:tcPr>
            <w:tcW w:w="7195" w:type="dxa"/>
          </w:tcPr>
          <w:p w:rsidR="00D75284" w:rsidRPr="00BB0255" w:rsidRDefault="00D75284" w:rsidP="00D75284">
            <w:pPr>
              <w:jc w:val="center"/>
              <w:rPr>
                <w:noProof/>
              </w:rPr>
            </w:pPr>
            <w:r w:rsidRPr="00BB0255">
              <w:rPr>
                <w:noProof/>
                <w:lang w:eastAsia="sr-Latn-RS"/>
              </w:rPr>
              <w:drawing>
                <wp:inline distT="0" distB="0" distL="0" distR="0" wp14:anchorId="3145B2C6" wp14:editId="59E82235">
                  <wp:extent cx="2700000" cy="4320000"/>
                  <wp:effectExtent l="0" t="0" r="5715"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i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D75284" w:rsidRPr="00BB0255" w:rsidRDefault="00D75284" w:rsidP="00D75284">
            <w:pPr>
              <w:jc w:val="center"/>
              <w:rPr>
                <w:noProof/>
              </w:rPr>
            </w:pPr>
          </w:p>
          <w:p w:rsidR="00D75284" w:rsidRPr="00BB0255" w:rsidRDefault="00D75284" w:rsidP="00D75284">
            <w:pPr>
              <w:jc w:val="center"/>
              <w:rPr>
                <w:noProof/>
              </w:rPr>
            </w:pPr>
            <w:r w:rsidRPr="00BB0255">
              <w:rPr>
                <w:noProof/>
              </w:rPr>
              <w:t>Početna strana koja se otvara nakon pokretanja aplikacije.</w:t>
            </w:r>
          </w:p>
        </w:tc>
        <w:tc>
          <w:tcPr>
            <w:tcW w:w="7195" w:type="dxa"/>
          </w:tcPr>
          <w:p w:rsidR="00D75284" w:rsidRPr="00BB0255" w:rsidRDefault="00D75284" w:rsidP="00D75284">
            <w:pPr>
              <w:jc w:val="center"/>
              <w:rPr>
                <w:noProof/>
              </w:rPr>
            </w:pPr>
            <w:r w:rsidRPr="00BB0255">
              <w:rPr>
                <w:noProof/>
                <w:lang w:eastAsia="sr-Latn-RS"/>
              </w:rPr>
              <w:drawing>
                <wp:inline distT="0" distB="0" distL="0" distR="0">
                  <wp:extent cx="2700000" cy="4320000"/>
                  <wp:effectExtent l="0" t="0" r="5715" b="444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D75284" w:rsidRPr="00BB0255" w:rsidRDefault="00D75284" w:rsidP="00D75284">
            <w:pPr>
              <w:spacing w:before="240"/>
              <w:rPr>
                <w:noProof/>
              </w:rPr>
            </w:pPr>
            <w:r w:rsidRPr="00BB0255">
              <w:rPr>
                <w:noProof/>
              </w:rPr>
              <w:t xml:space="preserve">Kako bi komercijalista započeo svoj rad sa aplikacijom potrebno je pre svega da se registruje kao novi korisnik. Registracija korisnika se vrši samo prvi put po pokretanju aplikacije i to </w:t>
            </w:r>
            <w:r w:rsidR="0078251E" w:rsidRPr="00BB0255">
              <w:rPr>
                <w:noProof/>
              </w:rPr>
              <w:t>pritiskom</w:t>
            </w:r>
            <w:r w:rsidRPr="00BB0255">
              <w:rPr>
                <w:noProof/>
              </w:rPr>
              <w:t xml:space="preserve"> na dugme </w:t>
            </w:r>
            <w:r w:rsidRPr="00BB0255">
              <w:rPr>
                <w:b/>
                <w:noProof/>
              </w:rPr>
              <w:t>Registruj novog korisnika</w:t>
            </w:r>
            <w:r w:rsidRPr="00BB0255">
              <w:rPr>
                <w:noProof/>
              </w:rPr>
              <w:t>. Nakon toga se otvara forma za unos korisničkog imena komercijaliste.</w:t>
            </w:r>
          </w:p>
          <w:p w:rsidR="00D75284" w:rsidRPr="00BB0255" w:rsidRDefault="00D75284" w:rsidP="00D75284">
            <w:pPr>
              <w:jc w:val="center"/>
              <w:rPr>
                <w:noProof/>
              </w:rPr>
            </w:pPr>
          </w:p>
        </w:tc>
      </w:tr>
    </w:tbl>
    <w:p w:rsidR="005A75E3" w:rsidRPr="00BB0255" w:rsidRDefault="005A75E3" w:rsidP="005A75E3">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39229C" w:rsidRPr="00BB0255" w:rsidTr="00234217">
        <w:tc>
          <w:tcPr>
            <w:tcW w:w="7195" w:type="dxa"/>
          </w:tcPr>
          <w:p w:rsidR="0039229C" w:rsidRPr="00BB0255" w:rsidRDefault="0039229C" w:rsidP="00234217">
            <w:pPr>
              <w:jc w:val="center"/>
              <w:rPr>
                <w:noProof/>
              </w:rPr>
            </w:pPr>
            <w:r w:rsidRPr="00BB0255">
              <w:rPr>
                <w:noProof/>
                <w:lang w:eastAsia="sr-Latn-RS"/>
              </w:rPr>
              <w:lastRenderedPageBreak/>
              <w:drawing>
                <wp:inline distT="0" distB="0" distL="0" distR="0">
                  <wp:extent cx="2700000" cy="4320000"/>
                  <wp:effectExtent l="0" t="0" r="5715"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721184" w:rsidRPr="00BB0255" w:rsidRDefault="00721184" w:rsidP="00721184">
            <w:pPr>
              <w:spacing w:before="240"/>
              <w:rPr>
                <w:noProof/>
              </w:rPr>
            </w:pPr>
            <w:r w:rsidRPr="00BB0255">
              <w:rPr>
                <w:noProof/>
              </w:rPr>
              <w:t xml:space="preserve">Nakon unosa šifre, komercijalista potvrđuje registraciju </w:t>
            </w:r>
            <w:r w:rsidR="0078251E" w:rsidRPr="00BB0255">
              <w:rPr>
                <w:noProof/>
              </w:rPr>
              <w:t>pritiskom</w:t>
            </w:r>
            <w:r w:rsidRPr="00BB0255">
              <w:rPr>
                <w:noProof/>
              </w:rPr>
              <w:t xml:space="preserve"> na dugme </w:t>
            </w:r>
            <w:r w:rsidRPr="00BB0255">
              <w:rPr>
                <w:b/>
                <w:noProof/>
              </w:rPr>
              <w:t>OK</w:t>
            </w:r>
            <w:r w:rsidRPr="00BB0255">
              <w:rPr>
                <w:noProof/>
              </w:rPr>
              <w:t xml:space="preserve"> nakon čega dobija poruku o uspešnoj registraciji. Po završetku registracije opet se prikazuje početni ekran gde je sada potrebno da komercijalista unese svoju lozinku. </w:t>
            </w:r>
          </w:p>
          <w:p w:rsidR="0039229C" w:rsidRPr="00BB0255" w:rsidRDefault="0039229C" w:rsidP="00234217">
            <w:pPr>
              <w:jc w:val="center"/>
              <w:rPr>
                <w:noProof/>
              </w:rPr>
            </w:pPr>
          </w:p>
        </w:tc>
        <w:tc>
          <w:tcPr>
            <w:tcW w:w="7195" w:type="dxa"/>
          </w:tcPr>
          <w:p w:rsidR="0039229C" w:rsidRPr="00BB0255" w:rsidRDefault="0039229C" w:rsidP="00234217">
            <w:pPr>
              <w:jc w:val="center"/>
              <w:rPr>
                <w:noProof/>
              </w:rPr>
            </w:pPr>
            <w:r w:rsidRPr="00BB0255">
              <w:rPr>
                <w:noProof/>
                <w:lang w:eastAsia="sr-Latn-RS"/>
              </w:rPr>
              <w:drawing>
                <wp:inline distT="0" distB="0" distL="0" distR="0">
                  <wp:extent cx="2700000" cy="4320000"/>
                  <wp:effectExtent l="0" t="0" r="5715"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login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39229C" w:rsidRPr="00BB0255" w:rsidRDefault="0078251E" w:rsidP="00721184">
            <w:pPr>
              <w:spacing w:before="240"/>
              <w:rPr>
                <w:noProof/>
              </w:rPr>
            </w:pPr>
            <w:r w:rsidRPr="00BB0255">
              <w:rPr>
                <w:noProof/>
              </w:rPr>
              <w:t>Pritiskom</w:t>
            </w:r>
            <w:r w:rsidR="00721184" w:rsidRPr="00BB0255">
              <w:rPr>
                <w:noProof/>
              </w:rPr>
              <w:t xml:space="preserve"> na dugme </w:t>
            </w:r>
            <w:r w:rsidR="00721184" w:rsidRPr="00BB0255">
              <w:rPr>
                <w:b/>
                <w:noProof/>
              </w:rPr>
              <w:t>Prijava za rad</w:t>
            </w:r>
            <w:r w:rsidR="00721184" w:rsidRPr="00BB0255">
              <w:rPr>
                <w:noProof/>
              </w:rPr>
              <w:t xml:space="preserve"> otvara se glavni ekran koji će biće objašnjen u sledećem poglavlju.</w:t>
            </w:r>
          </w:p>
        </w:tc>
      </w:tr>
    </w:tbl>
    <w:p w:rsidR="005A75E3" w:rsidRPr="00BB0255" w:rsidRDefault="005A75E3" w:rsidP="005A75E3">
      <w:pPr>
        <w:rPr>
          <w:noProof/>
        </w:rPr>
      </w:pPr>
    </w:p>
    <w:p w:rsidR="00270ECA" w:rsidRPr="00BB0255" w:rsidRDefault="00270ECA" w:rsidP="005A75E3">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270ECA" w:rsidRPr="00BB0255" w:rsidTr="00234217">
        <w:tc>
          <w:tcPr>
            <w:tcW w:w="7195" w:type="dxa"/>
          </w:tcPr>
          <w:p w:rsidR="00270ECA" w:rsidRPr="00BB0255" w:rsidRDefault="00DE5775" w:rsidP="00234217">
            <w:pPr>
              <w:jc w:val="center"/>
              <w:rPr>
                <w:noProof/>
              </w:rPr>
            </w:pPr>
            <w:r w:rsidRPr="00BB0255">
              <w:rPr>
                <w:noProof/>
                <w:lang w:eastAsia="sr-Latn-RS"/>
              </w:rPr>
              <w:lastRenderedPageBreak/>
              <w:drawing>
                <wp:inline distT="0" distB="0" distL="0" distR="0">
                  <wp:extent cx="2700000" cy="4320000"/>
                  <wp:effectExtent l="0" t="0" r="571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ync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270ECA" w:rsidRPr="00BB0255" w:rsidRDefault="00270ECA" w:rsidP="00270ECA">
            <w:pPr>
              <w:spacing w:before="240"/>
              <w:rPr>
                <w:noProof/>
              </w:rPr>
            </w:pPr>
            <w:r w:rsidRPr="00BB0255">
              <w:rPr>
                <w:noProof/>
              </w:rPr>
              <w:t xml:space="preserve">Kada komercijalista prvi put pokreće aplikaciju neophodno je da preuzme svoje kupce </w:t>
            </w:r>
            <w:r w:rsidR="007E5B0A" w:rsidRPr="00BB0255">
              <w:rPr>
                <w:noProof/>
              </w:rPr>
              <w:t xml:space="preserve">i ažurira artikle </w:t>
            </w:r>
            <w:r w:rsidRPr="00BB0255">
              <w:rPr>
                <w:noProof/>
              </w:rPr>
              <w:t xml:space="preserve">iz sistema a to započinje </w:t>
            </w:r>
            <w:r w:rsidR="0078251E" w:rsidRPr="00BB0255">
              <w:rPr>
                <w:noProof/>
              </w:rPr>
              <w:t>pritiskom</w:t>
            </w:r>
            <w:r w:rsidRPr="00BB0255">
              <w:rPr>
                <w:noProof/>
              </w:rPr>
              <w:t xml:space="preserve"> na dugme </w:t>
            </w:r>
            <w:r w:rsidRPr="00BB0255">
              <w:rPr>
                <w:b/>
                <w:noProof/>
              </w:rPr>
              <w:t>Sinhronizacija</w:t>
            </w:r>
            <w:r w:rsidRPr="00BB0255">
              <w:rPr>
                <w:noProof/>
              </w:rPr>
              <w:t xml:space="preserve"> koje se nalazi u </w:t>
            </w:r>
            <w:r w:rsidR="00383F6F" w:rsidRPr="00BB0255">
              <w:rPr>
                <w:noProof/>
              </w:rPr>
              <w:t xml:space="preserve">menije opcije </w:t>
            </w:r>
            <w:r w:rsidR="00383F6F" w:rsidRPr="00BB0255">
              <w:rPr>
                <w:b/>
                <w:noProof/>
              </w:rPr>
              <w:t>Prečice</w:t>
            </w:r>
            <w:r w:rsidR="00383F6F" w:rsidRPr="00BB0255">
              <w:rPr>
                <w:noProof/>
              </w:rPr>
              <w:t xml:space="preserve"> u </w:t>
            </w:r>
            <w:r w:rsidRPr="00BB0255">
              <w:rPr>
                <w:noProof/>
              </w:rPr>
              <w:t>gornjem desnom uglu.</w:t>
            </w:r>
          </w:p>
          <w:p w:rsidR="00270ECA" w:rsidRPr="00BB0255" w:rsidRDefault="00270ECA" w:rsidP="00234217">
            <w:pPr>
              <w:jc w:val="center"/>
              <w:rPr>
                <w:noProof/>
              </w:rPr>
            </w:pPr>
          </w:p>
        </w:tc>
        <w:tc>
          <w:tcPr>
            <w:tcW w:w="7195" w:type="dxa"/>
          </w:tcPr>
          <w:p w:rsidR="00270ECA" w:rsidRPr="00BB0255" w:rsidRDefault="00270ECA" w:rsidP="00234217">
            <w:pPr>
              <w:jc w:val="center"/>
              <w:rPr>
                <w:noProof/>
              </w:rPr>
            </w:pPr>
            <w:r w:rsidRPr="00BB0255">
              <w:rPr>
                <w:noProof/>
                <w:lang w:eastAsia="sr-Latn-RS"/>
              </w:rPr>
              <w:drawing>
                <wp:inline distT="0" distB="0" distL="0" distR="0">
                  <wp:extent cx="2700000" cy="4320000"/>
                  <wp:effectExtent l="0" t="0" r="571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ync.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270ECA" w:rsidRPr="00BB0255" w:rsidRDefault="0078251E" w:rsidP="00383F6F">
            <w:pPr>
              <w:spacing w:before="240"/>
              <w:rPr>
                <w:noProof/>
              </w:rPr>
            </w:pPr>
            <w:r w:rsidRPr="00BB0255">
              <w:rPr>
                <w:noProof/>
              </w:rPr>
              <w:t>Pritiskom</w:t>
            </w:r>
            <w:r w:rsidR="00383F6F" w:rsidRPr="00BB0255">
              <w:rPr>
                <w:noProof/>
              </w:rPr>
              <w:t xml:space="preserve"> na dugme </w:t>
            </w:r>
            <w:r w:rsidR="00383F6F" w:rsidRPr="00BB0255">
              <w:rPr>
                <w:b/>
                <w:noProof/>
              </w:rPr>
              <w:t>Ažuriraj</w:t>
            </w:r>
            <w:r w:rsidR="00383F6F" w:rsidRPr="00BB0255">
              <w:rPr>
                <w:noProof/>
              </w:rPr>
              <w:t xml:space="preserve"> pokreće se sinhronizacija. Nakon uspešne sinhronizacije ispisuje se statusna poruka i komercijalista može nastaviti sa normalnim korišćenjem aplikacije.</w:t>
            </w:r>
          </w:p>
        </w:tc>
      </w:tr>
    </w:tbl>
    <w:p w:rsidR="00270ECA" w:rsidRPr="00BB0255" w:rsidRDefault="00270ECA" w:rsidP="005A75E3">
      <w:pPr>
        <w:rPr>
          <w:noProof/>
        </w:rPr>
      </w:pPr>
    </w:p>
    <w:p w:rsidR="00451A44" w:rsidRPr="00BB0255" w:rsidRDefault="00451A44" w:rsidP="005A75E3">
      <w:pPr>
        <w:rPr>
          <w:noProof/>
        </w:rPr>
      </w:pPr>
    </w:p>
    <w:p w:rsidR="00451A44" w:rsidRPr="00BB0255" w:rsidRDefault="00451A44" w:rsidP="005A75E3">
      <w:pPr>
        <w:rPr>
          <w:noProof/>
        </w:rPr>
      </w:pPr>
    </w:p>
    <w:p w:rsidR="00451A44" w:rsidRPr="00BB0255" w:rsidRDefault="00451A44" w:rsidP="00451A44">
      <w:pPr>
        <w:pStyle w:val="Heading1"/>
        <w:rPr>
          <w:noProof/>
        </w:rPr>
      </w:pPr>
      <w:bookmarkStart w:id="1" w:name="_Toc407101038"/>
      <w:r w:rsidRPr="00BB0255">
        <w:rPr>
          <w:noProof/>
        </w:rPr>
        <w:lastRenderedPageBreak/>
        <w:t>Glavni ekran</w:t>
      </w:r>
      <w:bookmarkEnd w:id="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513E16" w:rsidRPr="00BB0255" w:rsidTr="00234217">
        <w:tc>
          <w:tcPr>
            <w:tcW w:w="7195" w:type="dxa"/>
          </w:tcPr>
          <w:p w:rsidR="00513E16" w:rsidRPr="00BB0255" w:rsidRDefault="00513E16" w:rsidP="00234217">
            <w:pPr>
              <w:jc w:val="center"/>
              <w:rPr>
                <w:noProof/>
              </w:rPr>
            </w:pPr>
            <w:r w:rsidRPr="00BB0255">
              <w:rPr>
                <w:noProof/>
                <w:lang w:eastAsia="sr-Latn-RS"/>
              </w:rPr>
              <w:drawing>
                <wp:inline distT="0" distB="0" distL="0" distR="0">
                  <wp:extent cx="2700000" cy="4320000"/>
                  <wp:effectExtent l="0" t="0" r="5715"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ni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513E16" w:rsidRPr="00BB0255" w:rsidRDefault="00513E16" w:rsidP="00E95C18">
            <w:pPr>
              <w:spacing w:before="240"/>
              <w:rPr>
                <w:noProof/>
              </w:rPr>
            </w:pPr>
            <w:r w:rsidRPr="00BB0255">
              <w:rPr>
                <w:noProof/>
              </w:rPr>
              <w:t xml:space="preserve">Osnovni ekran sa linkovima ka opcijama se nalazi sa leve strane, na slici je uokviren crvenom bojom. </w:t>
            </w:r>
            <w:r w:rsidR="00E95C18" w:rsidRPr="00BB0255">
              <w:rPr>
                <w:noProof/>
              </w:rPr>
              <w:t>Pritiskom</w:t>
            </w:r>
            <w:r w:rsidRPr="00BB0255">
              <w:rPr>
                <w:noProof/>
              </w:rPr>
              <w:t xml:space="preserve"> na bilo koji link sa leve strane: </w:t>
            </w:r>
            <w:r w:rsidRPr="00BB0255">
              <w:rPr>
                <w:b/>
                <w:noProof/>
              </w:rPr>
              <w:t>Realizacija/Plan poseta, Kupci, Kontakti, Artikli ili Stavke kupaca</w:t>
            </w:r>
            <w:r w:rsidRPr="00BB0255">
              <w:rPr>
                <w:noProof/>
              </w:rPr>
              <w:t xml:space="preserve"> prikazuje se novi ekran koji je vezan za konkret</w:t>
            </w:r>
            <w:r w:rsidR="00E37EC7" w:rsidRPr="00BB0255">
              <w:rPr>
                <w:noProof/>
              </w:rPr>
              <w:t>nu</w:t>
            </w:r>
            <w:r w:rsidRPr="00BB0255">
              <w:rPr>
                <w:noProof/>
              </w:rPr>
              <w:t xml:space="preserve"> </w:t>
            </w:r>
            <w:r w:rsidR="00E37EC7" w:rsidRPr="00BB0255">
              <w:rPr>
                <w:noProof/>
              </w:rPr>
              <w:t>opciju</w:t>
            </w:r>
            <w:r w:rsidRPr="00BB0255">
              <w:rPr>
                <w:noProof/>
              </w:rPr>
              <w:t>.</w:t>
            </w:r>
          </w:p>
        </w:tc>
        <w:tc>
          <w:tcPr>
            <w:tcW w:w="7195" w:type="dxa"/>
          </w:tcPr>
          <w:p w:rsidR="00513E16" w:rsidRPr="00BB0255" w:rsidRDefault="00522239" w:rsidP="00234217">
            <w:pPr>
              <w:jc w:val="center"/>
              <w:rPr>
                <w:noProof/>
              </w:rPr>
            </w:pPr>
            <w:r w:rsidRPr="00BB0255">
              <w:rPr>
                <w:noProof/>
                <w:lang w:eastAsia="sr-Latn-RS"/>
              </w:rPr>
              <w:drawing>
                <wp:inline distT="0" distB="0" distL="0" distR="0">
                  <wp:extent cx="2700000" cy="4320000"/>
                  <wp:effectExtent l="0" t="0" r="5715" b="444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eni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513E16" w:rsidRPr="00BB0255" w:rsidRDefault="00522239" w:rsidP="00E95C18">
            <w:pPr>
              <w:spacing w:before="240"/>
              <w:rPr>
                <w:noProof/>
              </w:rPr>
            </w:pPr>
            <w:r w:rsidRPr="00BB0255">
              <w:rPr>
                <w:b/>
                <w:noProof/>
              </w:rPr>
              <w:t>O</w:t>
            </w:r>
            <w:r w:rsidR="00513E16" w:rsidRPr="00BB0255">
              <w:rPr>
                <w:b/>
                <w:noProof/>
              </w:rPr>
              <w:t xml:space="preserve">pcije </w:t>
            </w:r>
            <w:r w:rsidRPr="00BB0255">
              <w:rPr>
                <w:b/>
                <w:noProof/>
              </w:rPr>
              <w:t>za</w:t>
            </w:r>
            <w:r w:rsidR="00513E16" w:rsidRPr="00BB0255">
              <w:rPr>
                <w:b/>
                <w:noProof/>
              </w:rPr>
              <w:t xml:space="preserve"> rad sa </w:t>
            </w:r>
            <w:r w:rsidRPr="00BB0255">
              <w:rPr>
                <w:b/>
                <w:noProof/>
              </w:rPr>
              <w:t>konkretnim opcijama nalaze se na lokacijama uokvirenim crvenom bojom.</w:t>
            </w:r>
            <w:r w:rsidRPr="00BB0255">
              <w:rPr>
                <w:noProof/>
              </w:rPr>
              <w:t xml:space="preserve"> Na prikazanom primeru možemo da zaključimo da je za opciju kontakti moguće kreirati Novi kontakt, filtrirati listu kontakata ili dobiti više informacija </w:t>
            </w:r>
            <w:r w:rsidR="00E95C18" w:rsidRPr="00BB0255">
              <w:rPr>
                <w:noProof/>
              </w:rPr>
              <w:t>pritiskom</w:t>
            </w:r>
            <w:r w:rsidRPr="00BB0255">
              <w:rPr>
                <w:noProof/>
              </w:rPr>
              <w:t xml:space="preserve"> na željenu stavku iz liste.</w:t>
            </w:r>
          </w:p>
        </w:tc>
      </w:tr>
    </w:tbl>
    <w:p w:rsidR="00796481" w:rsidRPr="00BB0255" w:rsidRDefault="00796481" w:rsidP="00796481">
      <w:pPr>
        <w:rPr>
          <w:noProof/>
        </w:rPr>
      </w:pPr>
    </w:p>
    <w:p w:rsidR="00522239" w:rsidRPr="00BB0255" w:rsidRDefault="00522239" w:rsidP="00796481">
      <w:pPr>
        <w:rPr>
          <w:noProof/>
        </w:rPr>
      </w:pPr>
    </w:p>
    <w:p w:rsidR="00522239" w:rsidRPr="00BB0255" w:rsidRDefault="00CC589D" w:rsidP="00CC589D">
      <w:pPr>
        <w:pStyle w:val="Heading1"/>
        <w:rPr>
          <w:noProof/>
        </w:rPr>
      </w:pPr>
      <w:bookmarkStart w:id="2" w:name="_Toc407101039"/>
      <w:r w:rsidRPr="00BB0255">
        <w:rPr>
          <w:noProof/>
        </w:rPr>
        <w:lastRenderedPageBreak/>
        <w:t>Realizacija/Plan poseta</w:t>
      </w:r>
      <w:bookmarkEnd w:id="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CC589D" w:rsidRPr="00BB0255" w:rsidTr="00234217">
        <w:tc>
          <w:tcPr>
            <w:tcW w:w="7195" w:type="dxa"/>
          </w:tcPr>
          <w:p w:rsidR="00CC589D" w:rsidRPr="00BB0255" w:rsidRDefault="0078251E" w:rsidP="00234217">
            <w:pPr>
              <w:jc w:val="center"/>
              <w:rPr>
                <w:noProof/>
              </w:rPr>
            </w:pPr>
            <w:r w:rsidRPr="00BB0255">
              <w:rPr>
                <w:noProof/>
                <w:lang w:eastAsia="sr-Latn-RS"/>
              </w:rPr>
              <w:drawing>
                <wp:inline distT="0" distB="0" distL="0" distR="0">
                  <wp:extent cx="2700000" cy="4320000"/>
                  <wp:effectExtent l="0" t="0" r="5715" b="444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realizacija0.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CC589D" w:rsidRPr="00BB0255" w:rsidRDefault="0078251E" w:rsidP="0078251E">
            <w:pPr>
              <w:spacing w:before="240"/>
              <w:rPr>
                <w:noProof/>
              </w:rPr>
            </w:pPr>
            <w:r w:rsidRPr="00BB0255">
              <w:rPr>
                <w:noProof/>
              </w:rPr>
              <w:t>U realizacijama nam se prikazuju sve realizovane aktivnosti i i posete koje smo kreirali u planu poseta. Ovu listu je moguće filtrirati po datumu. Sa desne strane možemo videti tip realizacije (šifru/ime kupca), da li su to posete koje smo realizovali ili je reč o posetama koje planiramo da realizujemo, unetu kilometražu i vreme otvaranja/zatvaranja realizacije.</w:t>
            </w:r>
          </w:p>
        </w:tc>
        <w:tc>
          <w:tcPr>
            <w:tcW w:w="7195" w:type="dxa"/>
          </w:tcPr>
          <w:p w:rsidR="00CC589D" w:rsidRPr="00BB0255" w:rsidRDefault="0078251E" w:rsidP="00234217">
            <w:pPr>
              <w:jc w:val="center"/>
              <w:rPr>
                <w:noProof/>
              </w:rPr>
            </w:pPr>
            <w:r w:rsidRPr="00BB0255">
              <w:rPr>
                <w:noProof/>
                <w:lang w:eastAsia="sr-Latn-RS"/>
              </w:rPr>
              <w:drawing>
                <wp:inline distT="0" distB="0" distL="0" distR="0">
                  <wp:extent cx="2700000" cy="4320000"/>
                  <wp:effectExtent l="0" t="0" r="5715"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realizacija.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CC589D" w:rsidRPr="00BB0255" w:rsidRDefault="0078251E" w:rsidP="0078251E">
            <w:pPr>
              <w:spacing w:before="240"/>
              <w:rPr>
                <w:noProof/>
              </w:rPr>
            </w:pPr>
            <w:r w:rsidRPr="00BB0255">
              <w:rPr>
                <w:noProof/>
              </w:rPr>
              <w:t xml:space="preserve">Za unos realizacija potrebno je pritisnuti dugme </w:t>
            </w:r>
            <w:r w:rsidRPr="00BB0255">
              <w:rPr>
                <w:b/>
                <w:noProof/>
              </w:rPr>
              <w:t>Realizacija</w:t>
            </w:r>
            <w:r w:rsidRPr="00BB0255">
              <w:rPr>
                <w:noProof/>
              </w:rPr>
              <w:t xml:space="preserve"> koje se nalazi u gornjem desnom uglu. Isto tako je za unos/preuzimanje plana poseta potrebno pritisnuti dugme </w:t>
            </w:r>
            <w:r w:rsidRPr="00BB0255">
              <w:rPr>
                <w:b/>
                <w:noProof/>
              </w:rPr>
              <w:t>Plan</w:t>
            </w:r>
            <w:r w:rsidRPr="00BB0255">
              <w:rPr>
                <w:noProof/>
              </w:rPr>
              <w:t>. Nakon odabira bilo koje od ove dve opcije otvaraju se novi ekrani.</w:t>
            </w:r>
          </w:p>
        </w:tc>
      </w:tr>
    </w:tbl>
    <w:p w:rsidR="00CC589D" w:rsidRPr="00BB0255" w:rsidRDefault="00CC589D" w:rsidP="00CC589D">
      <w:pPr>
        <w:rPr>
          <w:noProof/>
        </w:rPr>
      </w:pPr>
    </w:p>
    <w:p w:rsidR="00AA7D3E" w:rsidRPr="00BB0255" w:rsidRDefault="00AA7D3E" w:rsidP="00CC589D">
      <w:pPr>
        <w:rPr>
          <w:noProof/>
        </w:rPr>
      </w:pPr>
      <w:r w:rsidRPr="00BB0255">
        <w:rPr>
          <w:noProof/>
          <w:lang w:eastAsia="sr-Latn-RS"/>
        </w:rPr>
        <w:lastRenderedPageBreak/>
        <w:drawing>
          <wp:anchor distT="0" distB="0" distL="114300" distR="114300" simplePos="0" relativeHeight="251658240" behindDoc="0" locked="0" layoutInCell="1" allowOverlap="1">
            <wp:simplePos x="457200" y="457200"/>
            <wp:positionH relativeFrom="margin">
              <wp:align>left</wp:align>
            </wp:positionH>
            <wp:positionV relativeFrom="margin">
              <wp:align>top</wp:align>
            </wp:positionV>
            <wp:extent cx="3487500" cy="5580000"/>
            <wp:effectExtent l="0" t="0" r="0" b="190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realizacija1.png"/>
                    <pic:cNvPicPr/>
                  </pic:nvPicPr>
                  <pic:blipFill>
                    <a:blip r:embed="rId20">
                      <a:extLst>
                        <a:ext uri="{28A0092B-C50C-407E-A947-70E740481C1C}">
                          <a14:useLocalDpi xmlns:a14="http://schemas.microsoft.com/office/drawing/2010/main" val="0"/>
                        </a:ext>
                      </a:extLst>
                    </a:blip>
                    <a:stretch>
                      <a:fillRect/>
                    </a:stretch>
                  </pic:blipFill>
                  <pic:spPr>
                    <a:xfrm>
                      <a:off x="0" y="0"/>
                      <a:ext cx="3487500" cy="5580000"/>
                    </a:xfrm>
                    <a:prstGeom prst="rect">
                      <a:avLst/>
                    </a:prstGeom>
                  </pic:spPr>
                </pic:pic>
              </a:graphicData>
            </a:graphic>
            <wp14:sizeRelH relativeFrom="margin">
              <wp14:pctWidth>0</wp14:pctWidth>
            </wp14:sizeRelH>
            <wp14:sizeRelV relativeFrom="margin">
              <wp14:pctHeight>0</wp14:pctHeight>
            </wp14:sizeRelV>
          </wp:anchor>
        </w:drawing>
      </w:r>
      <w:r w:rsidR="00674FD1" w:rsidRPr="00BB0255">
        <w:rPr>
          <w:noProof/>
        </w:rPr>
        <w:t>Na slici je prikazan ekran za unos realizacija tekuće</w:t>
      </w:r>
      <w:r w:rsidR="001B4755" w:rsidRPr="00BB0255">
        <w:rPr>
          <w:noProof/>
        </w:rPr>
        <w:t>g</w:t>
      </w:r>
      <w:r w:rsidR="00674FD1" w:rsidRPr="00BB0255">
        <w:rPr>
          <w:noProof/>
        </w:rPr>
        <w:t xml:space="preserve"> dana.</w:t>
      </w:r>
    </w:p>
    <w:p w:rsidR="00674FD1" w:rsidRPr="00BB0255" w:rsidRDefault="00674FD1" w:rsidP="00CC589D">
      <w:pPr>
        <w:rPr>
          <w:noProof/>
        </w:rPr>
      </w:pPr>
      <w:r w:rsidRPr="00BB0255">
        <w:rPr>
          <w:noProof/>
        </w:rPr>
        <w:t>Na ovom ekranu možemo da primetimo 5 opcija za unos realizacija i to</w:t>
      </w:r>
      <w:r w:rsidR="001B4755" w:rsidRPr="00BB0255">
        <w:rPr>
          <w:noProof/>
        </w:rPr>
        <w:t xml:space="preserve"> (P</w:t>
      </w:r>
      <w:r w:rsidR="001B4755" w:rsidRPr="00BB0255">
        <w:rPr>
          <w:b/>
          <w:noProof/>
        </w:rPr>
        <w:t>rioritet. Naziv opcije</w:t>
      </w:r>
      <w:r w:rsidR="001B4755" w:rsidRPr="00BB0255">
        <w:rPr>
          <w:noProof/>
        </w:rPr>
        <w:t>)</w:t>
      </w:r>
      <w:r w:rsidRPr="00BB0255">
        <w:rPr>
          <w:noProof/>
        </w:rPr>
        <w:t>:</w:t>
      </w:r>
    </w:p>
    <w:p w:rsidR="00674FD1" w:rsidRPr="00BB0255" w:rsidRDefault="002C46AC" w:rsidP="00674FD1">
      <w:pPr>
        <w:pStyle w:val="ListParagraph"/>
        <w:numPr>
          <w:ilvl w:val="0"/>
          <w:numId w:val="13"/>
        </w:numPr>
        <w:rPr>
          <w:noProof/>
        </w:rPr>
      </w:pPr>
      <w:r w:rsidRPr="00BB0255">
        <w:rPr>
          <w:b/>
          <w:noProof/>
        </w:rPr>
        <w:t xml:space="preserve">1. </w:t>
      </w:r>
      <w:r w:rsidR="00674FD1" w:rsidRPr="00BB0255">
        <w:rPr>
          <w:b/>
          <w:noProof/>
        </w:rPr>
        <w:t xml:space="preserve">Započni dan </w:t>
      </w:r>
      <w:r w:rsidR="001B4755" w:rsidRPr="00BB0255">
        <w:rPr>
          <w:noProof/>
        </w:rPr>
        <w:t>–</w:t>
      </w:r>
      <w:r w:rsidR="00674FD1" w:rsidRPr="00BB0255">
        <w:rPr>
          <w:noProof/>
        </w:rPr>
        <w:t xml:space="preserve"> koj</w:t>
      </w:r>
      <w:r w:rsidRPr="00BB0255">
        <w:rPr>
          <w:noProof/>
        </w:rPr>
        <w:t>o</w:t>
      </w:r>
      <w:r w:rsidR="00674FD1" w:rsidRPr="00BB0255">
        <w:rPr>
          <w:noProof/>
        </w:rPr>
        <w:t>m se beleži početak dana</w:t>
      </w:r>
      <w:r w:rsidR="00683854" w:rsidRPr="00BB0255">
        <w:rPr>
          <w:noProof/>
        </w:rPr>
        <w:t xml:space="preserve"> (moguće uneti 1x dnevno)</w:t>
      </w:r>
    </w:p>
    <w:p w:rsidR="00674FD1" w:rsidRPr="00BB0255" w:rsidRDefault="002C46AC" w:rsidP="00674FD1">
      <w:pPr>
        <w:pStyle w:val="ListParagraph"/>
        <w:numPr>
          <w:ilvl w:val="0"/>
          <w:numId w:val="13"/>
        </w:numPr>
        <w:rPr>
          <w:noProof/>
        </w:rPr>
      </w:pPr>
      <w:r w:rsidRPr="00BB0255">
        <w:rPr>
          <w:b/>
          <w:noProof/>
        </w:rPr>
        <w:t>2. Nova realizacija</w:t>
      </w:r>
      <w:r w:rsidRPr="00BB0255">
        <w:rPr>
          <w:noProof/>
        </w:rPr>
        <w:t xml:space="preserve"> – kojo</w:t>
      </w:r>
      <w:r w:rsidR="00674FD1" w:rsidRPr="00BB0255">
        <w:rPr>
          <w:noProof/>
        </w:rPr>
        <w:t>m se beleži poseta kupcu</w:t>
      </w:r>
      <w:r w:rsidR="00683854" w:rsidRPr="00BB0255">
        <w:rPr>
          <w:noProof/>
        </w:rPr>
        <w:t xml:space="preserve"> (moguće uneti neograničeno)</w:t>
      </w:r>
    </w:p>
    <w:p w:rsidR="00674FD1" w:rsidRPr="00BB0255" w:rsidRDefault="002C46AC" w:rsidP="00674FD1">
      <w:pPr>
        <w:pStyle w:val="ListParagraph"/>
        <w:numPr>
          <w:ilvl w:val="0"/>
          <w:numId w:val="13"/>
        </w:numPr>
        <w:rPr>
          <w:noProof/>
        </w:rPr>
      </w:pPr>
      <w:r w:rsidRPr="00BB0255">
        <w:rPr>
          <w:b/>
          <w:noProof/>
        </w:rPr>
        <w:t>2. Pauza</w:t>
      </w:r>
      <w:r w:rsidRPr="00BB0255">
        <w:rPr>
          <w:noProof/>
        </w:rPr>
        <w:t xml:space="preserve"> – ko</w:t>
      </w:r>
      <w:r w:rsidR="00CD2D15" w:rsidRPr="00BB0255">
        <w:rPr>
          <w:noProof/>
        </w:rPr>
        <w:t>jo</w:t>
      </w:r>
      <w:r w:rsidR="00674FD1" w:rsidRPr="00BB0255">
        <w:rPr>
          <w:noProof/>
        </w:rPr>
        <w:t>m se beleži pauza tokom radnog vremena</w:t>
      </w:r>
      <w:r w:rsidR="00683854" w:rsidRPr="00BB0255">
        <w:rPr>
          <w:noProof/>
        </w:rPr>
        <w:t xml:space="preserve"> (moguće uneti neograničeno)</w:t>
      </w:r>
    </w:p>
    <w:p w:rsidR="00674FD1" w:rsidRPr="00BB0255" w:rsidRDefault="002C46AC" w:rsidP="00674FD1">
      <w:pPr>
        <w:pStyle w:val="ListParagraph"/>
        <w:numPr>
          <w:ilvl w:val="0"/>
          <w:numId w:val="13"/>
        </w:numPr>
        <w:rPr>
          <w:noProof/>
        </w:rPr>
      </w:pPr>
      <w:r w:rsidRPr="00BB0255">
        <w:rPr>
          <w:b/>
          <w:noProof/>
        </w:rPr>
        <w:t>3. Završi dan</w:t>
      </w:r>
      <w:r w:rsidRPr="00BB0255">
        <w:rPr>
          <w:noProof/>
        </w:rPr>
        <w:t xml:space="preserve"> – kojo</w:t>
      </w:r>
      <w:r w:rsidR="00674FD1" w:rsidRPr="00BB0255">
        <w:rPr>
          <w:noProof/>
        </w:rPr>
        <w:t>m se završava dan</w:t>
      </w:r>
      <w:r w:rsidR="00683854" w:rsidRPr="00BB0255">
        <w:rPr>
          <w:noProof/>
        </w:rPr>
        <w:t xml:space="preserve"> (moguće uneti 1x dnevno)</w:t>
      </w:r>
    </w:p>
    <w:p w:rsidR="00674FD1" w:rsidRPr="00BB0255" w:rsidRDefault="002C46AC" w:rsidP="00674FD1">
      <w:pPr>
        <w:pStyle w:val="ListParagraph"/>
        <w:numPr>
          <w:ilvl w:val="0"/>
          <w:numId w:val="13"/>
        </w:numPr>
        <w:rPr>
          <w:noProof/>
        </w:rPr>
      </w:pPr>
      <w:r w:rsidRPr="00BB0255">
        <w:rPr>
          <w:b/>
          <w:noProof/>
        </w:rPr>
        <w:t>4. Povratak kući</w:t>
      </w:r>
      <w:r w:rsidRPr="00BB0255">
        <w:rPr>
          <w:noProof/>
        </w:rPr>
        <w:t xml:space="preserve"> – kojo</w:t>
      </w:r>
      <w:r w:rsidR="00674FD1" w:rsidRPr="00BB0255">
        <w:rPr>
          <w:noProof/>
        </w:rPr>
        <w:t>m se beleži povratak kući</w:t>
      </w:r>
      <w:r w:rsidR="00683854" w:rsidRPr="00BB0255">
        <w:rPr>
          <w:noProof/>
        </w:rPr>
        <w:t xml:space="preserve"> (moguće uneti 1x dnevno)</w:t>
      </w:r>
    </w:p>
    <w:p w:rsidR="002C46AC" w:rsidRPr="00BB0255" w:rsidRDefault="002C46AC" w:rsidP="002C46AC">
      <w:pPr>
        <w:rPr>
          <w:noProof/>
        </w:rPr>
      </w:pPr>
      <w:r w:rsidRPr="00BB0255">
        <w:rPr>
          <w:b/>
          <w:noProof/>
        </w:rPr>
        <w:t>Bitno je napomenuti da je realizacije moguće unositi samo u prikazanom redosledu.</w:t>
      </w:r>
      <w:r w:rsidRPr="00BB0255">
        <w:rPr>
          <w:noProof/>
        </w:rPr>
        <w:t xml:space="preserve"> U slučaju pokušaja unosa realizacije pogrešn</w:t>
      </w:r>
      <w:r w:rsidR="003A1A77" w:rsidRPr="00BB0255">
        <w:rPr>
          <w:noProof/>
        </w:rPr>
        <w:t>i</w:t>
      </w:r>
      <w:r w:rsidRPr="00BB0255">
        <w:rPr>
          <w:noProof/>
        </w:rPr>
        <w:t>m redosled</w:t>
      </w:r>
      <w:r w:rsidR="003A1A77" w:rsidRPr="00BB0255">
        <w:rPr>
          <w:noProof/>
        </w:rPr>
        <w:t>om</w:t>
      </w:r>
      <w:r w:rsidRPr="00BB0255">
        <w:rPr>
          <w:noProof/>
        </w:rPr>
        <w:t xml:space="preserve"> sistem će prijaviti odgovarajuću grešku.</w:t>
      </w:r>
    </w:p>
    <w:p w:rsidR="003A1A77" w:rsidRPr="00BB0255" w:rsidRDefault="003A1A77" w:rsidP="002C46AC">
      <w:pPr>
        <w:rPr>
          <w:noProof/>
        </w:rPr>
      </w:pPr>
      <w:r w:rsidRPr="00BB0255">
        <w:rPr>
          <w:noProof/>
        </w:rPr>
        <w:t>Na ovom ekranu se nalaze i dve liste, gornja (veća) u kojoj se prikazuju dnevne realizacije i donja (manja) u kojoj se prikazuju dnevni planovi.</w:t>
      </w:r>
    </w:p>
    <w:p w:rsidR="003A1A77" w:rsidRPr="00BB0255" w:rsidRDefault="005C14BF" w:rsidP="002C46AC">
      <w:pPr>
        <w:rPr>
          <w:noProof/>
        </w:rPr>
      </w:pPr>
      <w:r w:rsidRPr="00BB0255">
        <w:rPr>
          <w:noProof/>
        </w:rPr>
        <w:t>Svaka stavka u listi prikazuje tip realizacije (šifru i ime kupca u slučaju da je tip nova re</w:t>
      </w:r>
      <w:r w:rsidR="003107FC" w:rsidRPr="00BB0255">
        <w:rPr>
          <w:noProof/>
        </w:rPr>
        <w:t xml:space="preserve">alizacija), unetu kilometražu, </w:t>
      </w:r>
      <w:r w:rsidRPr="00BB0255">
        <w:rPr>
          <w:noProof/>
        </w:rPr>
        <w:t xml:space="preserve">vreme otvaranja </w:t>
      </w:r>
      <w:r w:rsidR="003107FC" w:rsidRPr="00BB0255">
        <w:rPr>
          <w:noProof/>
        </w:rPr>
        <w:t>realizacije. Ostale opcije su:</w:t>
      </w:r>
    </w:p>
    <w:p w:rsidR="00943048" w:rsidRPr="00BB0255" w:rsidRDefault="00943048" w:rsidP="002C46AC">
      <w:pPr>
        <w:rPr>
          <w:noProof/>
        </w:rPr>
      </w:pPr>
      <w:r w:rsidRPr="00BB0255">
        <w:rPr>
          <w:noProof/>
        </w:rPr>
        <w:t>1.</w:t>
      </w:r>
      <w:r w:rsidR="003107FC" w:rsidRPr="00BB0255">
        <w:rPr>
          <w:noProof/>
          <w:lang w:eastAsia="sr-Latn-RS"/>
        </w:rPr>
        <w:drawing>
          <wp:inline distT="0" distB="0" distL="0" distR="0">
            <wp:extent cx="457200" cy="4572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c_status_kartica_kupca.png"/>
                    <pic:cNvPicPr/>
                  </pic:nvPicPr>
                  <pic:blipFill>
                    <a:blip r:embed="rId21">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008B302A" w:rsidRPr="00BB0255">
        <w:rPr>
          <w:noProof/>
        </w:rPr>
        <w:t xml:space="preserve">  </w:t>
      </w:r>
      <w:r w:rsidRPr="00BB0255">
        <w:rPr>
          <w:noProof/>
        </w:rPr>
        <w:t>2.</w:t>
      </w:r>
      <w:r w:rsidRPr="00BB0255">
        <w:rPr>
          <w:noProof/>
          <w:lang w:eastAsia="sr-Latn-RS"/>
        </w:rPr>
        <w:drawing>
          <wp:inline distT="0" distB="0" distL="0" distR="0">
            <wp:extent cx="457200" cy="457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c_status_porudzbina.png"/>
                    <pic:cNvPicPr/>
                  </pic:nvPicPr>
                  <pic:blipFill>
                    <a:blip r:embed="rId22">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008B302A" w:rsidRPr="00BB0255">
        <w:rPr>
          <w:noProof/>
        </w:rPr>
        <w:t xml:space="preserve"> </w:t>
      </w:r>
      <w:r w:rsidRPr="00BB0255">
        <w:rPr>
          <w:noProof/>
        </w:rPr>
        <w:t>3.</w:t>
      </w:r>
      <w:r w:rsidRPr="00BB0255">
        <w:rPr>
          <w:noProof/>
          <w:lang w:eastAsia="sr-Latn-RS"/>
        </w:rPr>
        <w:drawing>
          <wp:inline distT="0" distB="0" distL="0" distR="0">
            <wp:extent cx="457200" cy="4572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c_status_poseta.png"/>
                    <pic:cNvPicPr/>
                  </pic:nvPicPr>
                  <pic:blipFill>
                    <a:blip r:embed="rId23">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008B302A" w:rsidRPr="00BB0255">
        <w:rPr>
          <w:noProof/>
        </w:rPr>
        <w:t xml:space="preserve"> </w:t>
      </w:r>
      <w:r w:rsidRPr="00BB0255">
        <w:rPr>
          <w:noProof/>
        </w:rPr>
        <w:t>4.</w:t>
      </w:r>
      <w:r w:rsidRPr="00BB0255">
        <w:rPr>
          <w:noProof/>
          <w:lang w:eastAsia="sr-Latn-RS"/>
        </w:rPr>
        <w:drawing>
          <wp:inline distT="0" distB="0" distL="0" distR="0">
            <wp:extent cx="457200" cy="4572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c_status_realizuj.png"/>
                    <pic:cNvPicPr/>
                  </pic:nvPicPr>
                  <pic:blipFill>
                    <a:blip r:embed="rId24">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008B302A" w:rsidRPr="00BB0255">
        <w:rPr>
          <w:noProof/>
        </w:rPr>
        <w:t xml:space="preserve"> </w:t>
      </w:r>
      <w:r w:rsidRPr="00BB0255">
        <w:rPr>
          <w:noProof/>
        </w:rPr>
        <w:t>5.</w:t>
      </w:r>
      <w:r w:rsidRPr="00BB0255">
        <w:rPr>
          <w:noProof/>
          <w:lang w:eastAsia="sr-Latn-RS"/>
        </w:rPr>
        <w:drawing>
          <wp:inline distT="0" distB="0" distL="0" distR="0">
            <wp:extent cx="457200" cy="4572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c_status_ok.png"/>
                    <pic:cNvPicPr/>
                  </pic:nvPicPr>
                  <pic:blipFill>
                    <a:blip r:embed="rId25">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008B302A" w:rsidRPr="00BB0255">
        <w:rPr>
          <w:noProof/>
        </w:rPr>
        <w:t xml:space="preserve"> </w:t>
      </w:r>
      <w:r w:rsidRPr="00BB0255">
        <w:rPr>
          <w:noProof/>
        </w:rPr>
        <w:t>6.</w:t>
      </w:r>
      <w:r w:rsidRPr="00BB0255">
        <w:rPr>
          <w:noProof/>
          <w:lang w:eastAsia="sr-Latn-RS"/>
        </w:rPr>
        <w:drawing>
          <wp:inline distT="0" distB="0" distL="0" distR="0">
            <wp:extent cx="457200" cy="4572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c_status_bad.png"/>
                    <pic:cNvPicPr/>
                  </pic:nvPicPr>
                  <pic:blipFill>
                    <a:blip r:embed="rId2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3107FC" w:rsidRPr="00BB0255" w:rsidRDefault="008B302A" w:rsidP="002C46AC">
      <w:pPr>
        <w:rPr>
          <w:noProof/>
        </w:rPr>
      </w:pPr>
      <w:r w:rsidRPr="00BB0255">
        <w:rPr>
          <w:noProof/>
        </w:rPr>
        <w:br/>
        <w:t xml:space="preserve">1. </w:t>
      </w:r>
      <w:r w:rsidR="003107FC" w:rsidRPr="00BB0255">
        <w:rPr>
          <w:noProof/>
        </w:rPr>
        <w:t>Otvara karticu kupca za kupca iz odabrane stavke</w:t>
      </w:r>
      <w:r w:rsidRPr="00BB0255">
        <w:rPr>
          <w:noProof/>
        </w:rPr>
        <w:t xml:space="preserve"> (samo kod nove realizacije)</w:t>
      </w:r>
    </w:p>
    <w:p w:rsidR="008B302A" w:rsidRPr="00BB0255" w:rsidRDefault="008B302A" w:rsidP="002C46AC">
      <w:pPr>
        <w:rPr>
          <w:noProof/>
        </w:rPr>
      </w:pPr>
      <w:r w:rsidRPr="00BB0255">
        <w:rPr>
          <w:noProof/>
        </w:rPr>
        <w:t xml:space="preserve">2. Kreira novu porudžbinu za kupca iz odabrane stavke (samo kod nove realizacije) </w:t>
      </w:r>
      <w:r w:rsidRPr="00BB0255">
        <w:rPr>
          <w:noProof/>
          <w:vertAlign w:val="superscript"/>
        </w:rPr>
        <w:t>(1)</w:t>
      </w:r>
    </w:p>
    <w:p w:rsidR="008B302A" w:rsidRPr="00BB0255" w:rsidRDefault="008B302A" w:rsidP="002C46AC">
      <w:pPr>
        <w:rPr>
          <w:noProof/>
        </w:rPr>
      </w:pPr>
      <w:r w:rsidRPr="00BB0255">
        <w:rPr>
          <w:noProof/>
        </w:rPr>
        <w:t xml:space="preserve">3. Otvara dijalog za zatvaranje nove realizacije/pauze (kod ovorene </w:t>
      </w:r>
      <w:r w:rsidR="00ED3AC0" w:rsidRPr="00BB0255">
        <w:rPr>
          <w:noProof/>
        </w:rPr>
        <w:t xml:space="preserve">nove </w:t>
      </w:r>
      <w:r w:rsidRPr="00BB0255">
        <w:rPr>
          <w:noProof/>
        </w:rPr>
        <w:t>realizacije/pauze)</w:t>
      </w:r>
    </w:p>
    <w:p w:rsidR="008B302A" w:rsidRPr="00BB0255" w:rsidRDefault="008B302A" w:rsidP="002C46AC">
      <w:pPr>
        <w:rPr>
          <w:noProof/>
        </w:rPr>
      </w:pPr>
      <w:r w:rsidRPr="00BB0255">
        <w:rPr>
          <w:noProof/>
        </w:rPr>
        <w:t>4. Pretvara plan u realizaciju (samo kod plana)</w:t>
      </w:r>
    </w:p>
    <w:p w:rsidR="008B302A" w:rsidRPr="00BB0255" w:rsidRDefault="008B302A" w:rsidP="002C46AC">
      <w:pPr>
        <w:rPr>
          <w:noProof/>
        </w:rPr>
      </w:pPr>
      <w:r w:rsidRPr="00BB0255">
        <w:rPr>
          <w:noProof/>
        </w:rPr>
        <w:t>5. Signal da je odgovarajuća stavka uspešno sinhronizovana sa serverom (samo kod realizacije)</w:t>
      </w:r>
    </w:p>
    <w:p w:rsidR="008B302A" w:rsidRPr="00BB0255" w:rsidRDefault="008B302A" w:rsidP="002C46AC">
      <w:pPr>
        <w:rPr>
          <w:noProof/>
        </w:rPr>
      </w:pPr>
      <w:r w:rsidRPr="00BB0255">
        <w:rPr>
          <w:noProof/>
        </w:rPr>
        <w:t>6. Signal da odgovarajuća stavka nije sinhronizovana sa serverom (samo kod realizacije)</w:t>
      </w:r>
    </w:p>
    <w:p w:rsidR="003107FC" w:rsidRPr="00BB0255" w:rsidRDefault="003107FC" w:rsidP="002C46AC">
      <w:pPr>
        <w:rPr>
          <w:noProof/>
        </w:rPr>
      </w:pPr>
    </w:p>
    <w:p w:rsidR="008B302A" w:rsidRPr="00BB0255" w:rsidRDefault="008F6FC9" w:rsidP="008F6FC9">
      <w:pPr>
        <w:rPr>
          <w:noProof/>
        </w:rPr>
      </w:pPr>
      <w:r w:rsidRPr="00BB0255">
        <w:rPr>
          <w:noProof/>
          <w:vertAlign w:val="superscript"/>
        </w:rPr>
        <w:t>(1)</w:t>
      </w:r>
      <w:r w:rsidRPr="00BB0255">
        <w:rPr>
          <w:noProof/>
        </w:rPr>
        <w:t xml:space="preserve"> ova </w:t>
      </w:r>
      <w:r w:rsidR="008B302A" w:rsidRPr="00BB0255">
        <w:rPr>
          <w:noProof/>
        </w:rPr>
        <w:t>opcija je onemogućena u prvoj verziji aplikacije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4B510A" w:rsidRPr="00BB0255" w:rsidTr="00EB49E2">
        <w:tc>
          <w:tcPr>
            <w:tcW w:w="7195" w:type="dxa"/>
          </w:tcPr>
          <w:p w:rsidR="004B510A" w:rsidRPr="00BB0255" w:rsidRDefault="004B510A" w:rsidP="00EB49E2">
            <w:pPr>
              <w:jc w:val="center"/>
              <w:rPr>
                <w:noProof/>
              </w:rPr>
            </w:pPr>
            <w:r w:rsidRPr="00BB0255">
              <w:rPr>
                <w:noProof/>
                <w:lang w:eastAsia="sr-Latn-RS"/>
              </w:rPr>
              <w:lastRenderedPageBreak/>
              <w:drawing>
                <wp:inline distT="0" distB="0" distL="0" distR="0">
                  <wp:extent cx="2700000" cy="4320000"/>
                  <wp:effectExtent l="0" t="0" r="5715"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alizacija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4B510A" w:rsidRPr="00BB0255" w:rsidRDefault="004B510A" w:rsidP="00EB49E2">
            <w:pPr>
              <w:spacing w:before="240"/>
              <w:rPr>
                <w:noProof/>
              </w:rPr>
            </w:pPr>
            <w:r w:rsidRPr="00BB0255">
              <w:rPr>
                <w:noProof/>
              </w:rPr>
              <w:t xml:space="preserve">Dijalog koji se otvara nakon odabira opcije </w:t>
            </w:r>
            <w:r w:rsidRPr="00BB0255">
              <w:rPr>
                <w:b/>
                <w:noProof/>
              </w:rPr>
              <w:t>Započni dan</w:t>
            </w:r>
            <w:r w:rsidRPr="00BB0255">
              <w:rPr>
                <w:noProof/>
              </w:rPr>
              <w:t>.</w:t>
            </w:r>
            <w:r w:rsidR="00F63AE3" w:rsidRPr="00BB0255">
              <w:rPr>
                <w:noProof/>
              </w:rPr>
              <w:br/>
              <w:t>Potrebno je uneti kilometražu.</w:t>
            </w:r>
          </w:p>
        </w:tc>
        <w:tc>
          <w:tcPr>
            <w:tcW w:w="7195" w:type="dxa"/>
          </w:tcPr>
          <w:p w:rsidR="004B510A" w:rsidRPr="00BB0255" w:rsidRDefault="004B510A" w:rsidP="00EB49E2">
            <w:pPr>
              <w:jc w:val="center"/>
              <w:rPr>
                <w:noProof/>
              </w:rPr>
            </w:pPr>
            <w:r w:rsidRPr="00BB0255">
              <w:rPr>
                <w:noProof/>
                <w:lang w:eastAsia="sr-Latn-RS"/>
              </w:rPr>
              <w:drawing>
                <wp:inline distT="0" distB="0" distL="0" distR="0">
                  <wp:extent cx="2700000" cy="4320000"/>
                  <wp:effectExtent l="0" t="0" r="5715" b="444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alizacija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4B510A" w:rsidRPr="00BB0255" w:rsidRDefault="00F63AE3" w:rsidP="00F63AE3">
            <w:pPr>
              <w:spacing w:before="240"/>
              <w:rPr>
                <w:noProof/>
              </w:rPr>
            </w:pPr>
            <w:r w:rsidRPr="00BB0255">
              <w:rPr>
                <w:noProof/>
              </w:rPr>
              <w:t xml:space="preserve">Dijalog koji se otvara nakon odabira opcije </w:t>
            </w:r>
            <w:r w:rsidRPr="00BB0255">
              <w:rPr>
                <w:b/>
                <w:noProof/>
              </w:rPr>
              <w:t>Nova realizacija</w:t>
            </w:r>
            <w:r w:rsidRPr="00BB0255">
              <w:rPr>
                <w:noProof/>
              </w:rPr>
              <w:t>.</w:t>
            </w:r>
            <w:r w:rsidRPr="00BB0255">
              <w:rPr>
                <w:noProof/>
              </w:rPr>
              <w:br/>
              <w:t>Potrebno je odabrati kupca unosom šifre ili imena kupca u odgovarajuće polje a zatim kliknuti na željenog kupca iz ponuđene liste. Takođe je potrebno uneti kilometražu.</w:t>
            </w:r>
          </w:p>
        </w:tc>
      </w:tr>
    </w:tbl>
    <w:p w:rsidR="008F6FC9" w:rsidRPr="00BB0255" w:rsidRDefault="008F6FC9" w:rsidP="008F6FC9">
      <w:pPr>
        <w:rPr>
          <w:noProof/>
        </w:rPr>
      </w:pPr>
    </w:p>
    <w:p w:rsidR="00F63AE3" w:rsidRPr="00BB0255" w:rsidRDefault="00F63AE3" w:rsidP="008F6FC9">
      <w:pPr>
        <w:rPr>
          <w:noProof/>
        </w:rPr>
      </w:pPr>
    </w:p>
    <w:p w:rsidR="00F63AE3" w:rsidRPr="00BB0255" w:rsidRDefault="00F63AE3" w:rsidP="008F6FC9">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F63AE3" w:rsidRPr="00BB0255" w:rsidTr="00EB49E2">
        <w:tc>
          <w:tcPr>
            <w:tcW w:w="7195" w:type="dxa"/>
          </w:tcPr>
          <w:p w:rsidR="00F63AE3" w:rsidRPr="00BB0255" w:rsidRDefault="00F63AE3" w:rsidP="00EB49E2">
            <w:pPr>
              <w:jc w:val="center"/>
              <w:rPr>
                <w:noProof/>
              </w:rPr>
            </w:pPr>
            <w:r w:rsidRPr="00BB0255">
              <w:rPr>
                <w:noProof/>
                <w:lang w:eastAsia="sr-Latn-RS"/>
              </w:rPr>
              <w:lastRenderedPageBreak/>
              <w:drawing>
                <wp:inline distT="0" distB="0" distL="0" distR="0">
                  <wp:extent cx="2700000" cy="4320000"/>
                  <wp:effectExtent l="0" t="0" r="5715"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alizacija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F63AE3" w:rsidRPr="00BB0255" w:rsidRDefault="00F63AE3" w:rsidP="00F63AE3">
            <w:pPr>
              <w:spacing w:before="240"/>
              <w:rPr>
                <w:noProof/>
              </w:rPr>
            </w:pPr>
            <w:r w:rsidRPr="00BB0255">
              <w:rPr>
                <w:noProof/>
              </w:rPr>
              <w:t xml:space="preserve">Dijalog koji se otvara </w:t>
            </w:r>
            <w:r w:rsidRPr="00BB0255">
              <w:rPr>
                <w:b/>
                <w:noProof/>
              </w:rPr>
              <w:t>nakon zatvaranja realizacije</w:t>
            </w:r>
            <w:r w:rsidRPr="00BB0255">
              <w:rPr>
                <w:noProof/>
              </w:rPr>
              <w:t>.</w:t>
            </w:r>
            <w:r w:rsidRPr="00BB0255">
              <w:rPr>
                <w:noProof/>
              </w:rPr>
              <w:br/>
              <w:t>Potrebno je odabrati rezultat posete, dostupne opcije su: poseta sa zaključenjem i poseta bez zaključenja. Moguće je odabrati poklon artikal unosom šifre ili opisa artikla. Moguće je uneti beleške.</w:t>
            </w:r>
          </w:p>
        </w:tc>
        <w:tc>
          <w:tcPr>
            <w:tcW w:w="7195" w:type="dxa"/>
          </w:tcPr>
          <w:p w:rsidR="00F63AE3" w:rsidRPr="00BB0255" w:rsidRDefault="00F63AE3" w:rsidP="00EB49E2">
            <w:pPr>
              <w:jc w:val="center"/>
              <w:rPr>
                <w:noProof/>
              </w:rPr>
            </w:pPr>
            <w:r w:rsidRPr="00BB0255">
              <w:rPr>
                <w:noProof/>
                <w:lang w:eastAsia="sr-Latn-RS"/>
              </w:rPr>
              <w:drawing>
                <wp:inline distT="0" distB="0" distL="0" distR="0">
                  <wp:extent cx="2700000" cy="4320000"/>
                  <wp:effectExtent l="0" t="0" r="5715" b="444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realizacija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F63AE3" w:rsidRPr="00BB0255" w:rsidRDefault="00F63AE3" w:rsidP="00F63AE3">
            <w:pPr>
              <w:spacing w:before="240"/>
              <w:rPr>
                <w:noProof/>
              </w:rPr>
            </w:pPr>
            <w:r w:rsidRPr="00BB0255">
              <w:rPr>
                <w:noProof/>
              </w:rPr>
              <w:t xml:space="preserve">Dijalog koji se otvara nakon odabira opcije </w:t>
            </w:r>
            <w:r w:rsidRPr="00BB0255">
              <w:rPr>
                <w:b/>
                <w:noProof/>
              </w:rPr>
              <w:t>Pauza</w:t>
            </w:r>
            <w:r w:rsidRPr="00BB0255">
              <w:rPr>
                <w:noProof/>
              </w:rPr>
              <w:t>.</w:t>
            </w:r>
            <w:r w:rsidRPr="00BB0255">
              <w:rPr>
                <w:noProof/>
              </w:rPr>
              <w:br/>
              <w:t>Potrebno je uneti kilometražu.</w:t>
            </w:r>
          </w:p>
        </w:tc>
      </w:tr>
    </w:tbl>
    <w:p w:rsidR="00F63AE3" w:rsidRPr="00BB0255" w:rsidRDefault="00F63AE3" w:rsidP="008F6FC9">
      <w:pPr>
        <w:rPr>
          <w:noProof/>
        </w:rPr>
      </w:pPr>
    </w:p>
    <w:p w:rsidR="00F63AE3" w:rsidRPr="00BB0255" w:rsidRDefault="00F63AE3" w:rsidP="008F6FC9">
      <w:pPr>
        <w:rPr>
          <w:noProof/>
        </w:rPr>
      </w:pPr>
    </w:p>
    <w:p w:rsidR="00F63AE3" w:rsidRPr="00BB0255" w:rsidRDefault="00F63AE3" w:rsidP="008F6FC9">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F63AE3" w:rsidRPr="00BB0255" w:rsidTr="00EB49E2">
        <w:tc>
          <w:tcPr>
            <w:tcW w:w="7195" w:type="dxa"/>
          </w:tcPr>
          <w:p w:rsidR="00F63AE3" w:rsidRPr="00BB0255" w:rsidRDefault="00F63AE3" w:rsidP="00EB49E2">
            <w:pPr>
              <w:jc w:val="center"/>
              <w:rPr>
                <w:noProof/>
              </w:rPr>
            </w:pPr>
            <w:r w:rsidRPr="00BB0255">
              <w:rPr>
                <w:noProof/>
                <w:lang w:eastAsia="sr-Latn-RS"/>
              </w:rPr>
              <w:lastRenderedPageBreak/>
              <w:drawing>
                <wp:inline distT="0" distB="0" distL="0" distR="0">
                  <wp:extent cx="2700000" cy="4320000"/>
                  <wp:effectExtent l="0" t="0" r="5715" b="444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realizacija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F63AE3" w:rsidRPr="00BB0255" w:rsidRDefault="00F63AE3" w:rsidP="00F63AE3">
            <w:pPr>
              <w:spacing w:before="240"/>
              <w:rPr>
                <w:noProof/>
              </w:rPr>
            </w:pPr>
            <w:r w:rsidRPr="00BB0255">
              <w:rPr>
                <w:noProof/>
              </w:rPr>
              <w:t xml:space="preserve">Dijalog koji se otvara </w:t>
            </w:r>
            <w:r w:rsidRPr="00BB0255">
              <w:rPr>
                <w:b/>
                <w:noProof/>
              </w:rPr>
              <w:t>nakon zatvaranja pauze</w:t>
            </w:r>
            <w:r w:rsidRPr="00BB0255">
              <w:rPr>
                <w:noProof/>
              </w:rPr>
              <w:t>.</w:t>
            </w:r>
            <w:r w:rsidRPr="00BB0255">
              <w:rPr>
                <w:noProof/>
              </w:rPr>
              <w:br/>
              <w:t>Moguće je odabrati rezultat pauze, dostupne opcije su: dan u kancelariji, sastanak, pick&amp;go, privatno i ostalo. Moguće je uneti beleške.</w:t>
            </w:r>
          </w:p>
        </w:tc>
        <w:tc>
          <w:tcPr>
            <w:tcW w:w="7195" w:type="dxa"/>
          </w:tcPr>
          <w:p w:rsidR="00F63AE3" w:rsidRPr="00BB0255" w:rsidRDefault="00F63AE3" w:rsidP="00EB49E2">
            <w:pPr>
              <w:jc w:val="center"/>
              <w:rPr>
                <w:noProof/>
              </w:rPr>
            </w:pPr>
            <w:r w:rsidRPr="00BB0255">
              <w:rPr>
                <w:noProof/>
                <w:lang w:eastAsia="sr-Latn-RS"/>
              </w:rPr>
              <w:drawing>
                <wp:inline distT="0" distB="0" distL="0" distR="0">
                  <wp:extent cx="2700000" cy="4320000"/>
                  <wp:effectExtent l="0" t="0" r="5715"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realizacija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F63AE3" w:rsidRPr="00BB0255" w:rsidRDefault="00F63AE3" w:rsidP="00F63AE3">
            <w:pPr>
              <w:spacing w:before="240"/>
              <w:rPr>
                <w:noProof/>
              </w:rPr>
            </w:pPr>
            <w:r w:rsidRPr="00BB0255">
              <w:rPr>
                <w:noProof/>
              </w:rPr>
              <w:t xml:space="preserve">Dijalog koji se otvara nakon odabira opcije </w:t>
            </w:r>
            <w:r w:rsidRPr="00BB0255">
              <w:rPr>
                <w:b/>
                <w:noProof/>
              </w:rPr>
              <w:t>Kraj dana</w:t>
            </w:r>
            <w:r w:rsidRPr="00BB0255">
              <w:rPr>
                <w:noProof/>
              </w:rPr>
              <w:t>.</w:t>
            </w:r>
            <w:r w:rsidRPr="00BB0255">
              <w:rPr>
                <w:noProof/>
              </w:rPr>
              <w:br/>
              <w:t>Potrebno je uneti kilometražu.</w:t>
            </w:r>
          </w:p>
        </w:tc>
      </w:tr>
    </w:tbl>
    <w:p w:rsidR="00F63AE3" w:rsidRPr="00BB0255" w:rsidRDefault="00F63AE3" w:rsidP="008F6FC9">
      <w:pPr>
        <w:rPr>
          <w:noProof/>
        </w:rPr>
      </w:pPr>
    </w:p>
    <w:p w:rsidR="00F63AE3" w:rsidRPr="00BB0255" w:rsidRDefault="00F63AE3" w:rsidP="008F6FC9">
      <w:pPr>
        <w:rPr>
          <w:noProof/>
        </w:rPr>
      </w:pPr>
    </w:p>
    <w:p w:rsidR="00F63AE3" w:rsidRPr="00BB0255" w:rsidRDefault="00F63AE3" w:rsidP="008F6FC9">
      <w:pPr>
        <w:rPr>
          <w:noProof/>
        </w:rPr>
      </w:pPr>
    </w:p>
    <w:p w:rsidR="00F63AE3" w:rsidRPr="00BB0255" w:rsidRDefault="00F63AE3" w:rsidP="008F6FC9">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F63AE3" w:rsidRPr="00BB0255" w:rsidTr="00EB49E2">
        <w:tc>
          <w:tcPr>
            <w:tcW w:w="7195" w:type="dxa"/>
          </w:tcPr>
          <w:p w:rsidR="00F63AE3" w:rsidRPr="00BB0255" w:rsidRDefault="00F63AE3" w:rsidP="00EB49E2">
            <w:pPr>
              <w:jc w:val="center"/>
              <w:rPr>
                <w:noProof/>
              </w:rPr>
            </w:pPr>
            <w:r w:rsidRPr="00BB0255">
              <w:rPr>
                <w:noProof/>
                <w:lang w:eastAsia="sr-Latn-RS"/>
              </w:rPr>
              <w:lastRenderedPageBreak/>
              <w:drawing>
                <wp:inline distT="0" distB="0" distL="0" distR="0">
                  <wp:extent cx="2700000" cy="4320000"/>
                  <wp:effectExtent l="0" t="0" r="5715"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realizacija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F63AE3" w:rsidRPr="00BB0255" w:rsidRDefault="00ED70B0" w:rsidP="00ED70B0">
            <w:pPr>
              <w:spacing w:before="240"/>
              <w:rPr>
                <w:noProof/>
              </w:rPr>
            </w:pPr>
            <w:r w:rsidRPr="00BB0255">
              <w:rPr>
                <w:noProof/>
              </w:rPr>
              <w:t xml:space="preserve">Dijalog koji se otvara nakon odabira opcije </w:t>
            </w:r>
            <w:r w:rsidRPr="00BB0255">
              <w:rPr>
                <w:b/>
                <w:noProof/>
              </w:rPr>
              <w:t>Povratak kući</w:t>
            </w:r>
            <w:r w:rsidRPr="00BB0255">
              <w:rPr>
                <w:noProof/>
              </w:rPr>
              <w:t>.</w:t>
            </w:r>
            <w:r w:rsidRPr="00BB0255">
              <w:rPr>
                <w:noProof/>
              </w:rPr>
              <w:br/>
              <w:t>Potrebno je uneti kilometražu.</w:t>
            </w:r>
          </w:p>
        </w:tc>
        <w:tc>
          <w:tcPr>
            <w:tcW w:w="7195" w:type="dxa"/>
          </w:tcPr>
          <w:p w:rsidR="00F63AE3" w:rsidRPr="00BB0255" w:rsidRDefault="00ED70B0" w:rsidP="00EB49E2">
            <w:pPr>
              <w:jc w:val="center"/>
              <w:rPr>
                <w:noProof/>
              </w:rPr>
            </w:pPr>
            <w:r w:rsidRPr="00BB0255">
              <w:rPr>
                <w:noProof/>
                <w:lang w:eastAsia="sr-Latn-RS"/>
              </w:rPr>
              <w:drawing>
                <wp:inline distT="0" distB="0" distL="0" distR="0">
                  <wp:extent cx="2700000" cy="4320000"/>
                  <wp:effectExtent l="0" t="0" r="5715" b="44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alizacija9.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ED70B0" w:rsidRPr="00BB0255" w:rsidRDefault="00F63AE3" w:rsidP="00ED70B0">
            <w:pPr>
              <w:spacing w:before="240"/>
              <w:rPr>
                <w:noProof/>
              </w:rPr>
            </w:pPr>
            <w:r w:rsidRPr="00BB0255">
              <w:rPr>
                <w:noProof/>
              </w:rPr>
              <w:t xml:space="preserve">Dijalog koji se otvara </w:t>
            </w:r>
            <w:r w:rsidRPr="00BB0255">
              <w:rPr>
                <w:b/>
                <w:noProof/>
              </w:rPr>
              <w:t xml:space="preserve">nakon </w:t>
            </w:r>
            <w:r w:rsidR="00ED70B0" w:rsidRPr="00BB0255">
              <w:rPr>
                <w:b/>
                <w:noProof/>
              </w:rPr>
              <w:t>pretvaranja plana u realizaciju</w:t>
            </w:r>
            <w:r w:rsidRPr="00BB0255">
              <w:rPr>
                <w:noProof/>
              </w:rPr>
              <w:t>.</w:t>
            </w:r>
            <w:r w:rsidR="00ED70B0" w:rsidRPr="00BB0255">
              <w:rPr>
                <w:noProof/>
              </w:rPr>
              <w:t xml:space="preserve"> Kupac će automatski biti odabran. </w:t>
            </w:r>
            <w:r w:rsidRPr="00BB0255">
              <w:rPr>
                <w:noProof/>
              </w:rPr>
              <w:t>Potrebno je uneti kilometražu.</w:t>
            </w:r>
            <w:r w:rsidR="00ED70B0" w:rsidRPr="00BB0255">
              <w:rPr>
                <w:noProof/>
              </w:rPr>
              <w:t xml:space="preserve"> Nakon potvrde pritiskom na dugme OK kreira se nova realizacija a plan se briše.</w:t>
            </w:r>
          </w:p>
        </w:tc>
      </w:tr>
    </w:tbl>
    <w:p w:rsidR="00F63AE3" w:rsidRPr="00BB0255" w:rsidRDefault="00F63AE3" w:rsidP="008F6FC9">
      <w:pPr>
        <w:rPr>
          <w:noProof/>
        </w:rPr>
      </w:pPr>
    </w:p>
    <w:p w:rsidR="001B4755" w:rsidRPr="00BB0255" w:rsidRDefault="001B4755" w:rsidP="008F6FC9">
      <w:pPr>
        <w:rPr>
          <w:noProof/>
        </w:rPr>
      </w:pPr>
    </w:p>
    <w:p w:rsidR="001B4755" w:rsidRPr="00BB0255" w:rsidRDefault="001B4755" w:rsidP="008F6FC9">
      <w:pPr>
        <w:rPr>
          <w:noProof/>
        </w:rPr>
      </w:pPr>
    </w:p>
    <w:p w:rsidR="001B4755" w:rsidRPr="00BB0255" w:rsidRDefault="001B4755" w:rsidP="001B4755">
      <w:pPr>
        <w:rPr>
          <w:noProof/>
        </w:rPr>
      </w:pPr>
    </w:p>
    <w:p w:rsidR="001B4755" w:rsidRPr="00BB0255" w:rsidRDefault="001B4755" w:rsidP="008F6FC9">
      <w:pPr>
        <w:rPr>
          <w:noProof/>
        </w:rPr>
      </w:pPr>
      <w:r w:rsidRPr="00BB0255">
        <w:rPr>
          <w:noProof/>
        </w:rPr>
        <w:lastRenderedPageBreak/>
        <w:t xml:space="preserve">Na slici je prikazan ekran za </w:t>
      </w:r>
      <w:r w:rsidRPr="00BB0255">
        <w:rPr>
          <w:noProof/>
          <w:lang w:eastAsia="sr-Latn-RS"/>
        </w:rPr>
        <w:drawing>
          <wp:anchor distT="0" distB="0" distL="114300" distR="114300" simplePos="0" relativeHeight="251659264" behindDoc="0" locked="0" layoutInCell="1" allowOverlap="1">
            <wp:simplePos x="0" y="0"/>
            <wp:positionH relativeFrom="column">
              <wp:posOffset>0</wp:posOffset>
            </wp:positionH>
            <wp:positionV relativeFrom="paragraph">
              <wp:posOffset>0</wp:posOffset>
            </wp:positionV>
            <wp:extent cx="3487500" cy="5580000"/>
            <wp:effectExtent l="0" t="0" r="0" b="1905"/>
            <wp:wrapSquare wrapText="bothSides"/>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lan1.png"/>
                    <pic:cNvPicPr/>
                  </pic:nvPicPr>
                  <pic:blipFill>
                    <a:blip r:embed="rId35">
                      <a:extLst>
                        <a:ext uri="{28A0092B-C50C-407E-A947-70E740481C1C}">
                          <a14:useLocalDpi xmlns:a14="http://schemas.microsoft.com/office/drawing/2010/main" val="0"/>
                        </a:ext>
                      </a:extLst>
                    </a:blip>
                    <a:stretch>
                      <a:fillRect/>
                    </a:stretch>
                  </pic:blipFill>
                  <pic:spPr>
                    <a:xfrm>
                      <a:off x="0" y="0"/>
                      <a:ext cx="3487500" cy="5580000"/>
                    </a:xfrm>
                    <a:prstGeom prst="rect">
                      <a:avLst/>
                    </a:prstGeom>
                  </pic:spPr>
                </pic:pic>
              </a:graphicData>
            </a:graphic>
          </wp:anchor>
        </w:drawing>
      </w:r>
      <w:r w:rsidRPr="00BB0255">
        <w:rPr>
          <w:noProof/>
        </w:rPr>
        <w:t>menadžment planova realizacija.</w:t>
      </w:r>
    </w:p>
    <w:p w:rsidR="001B4755" w:rsidRPr="00BB0255" w:rsidRDefault="001B4755" w:rsidP="008F6FC9">
      <w:pPr>
        <w:rPr>
          <w:noProof/>
        </w:rPr>
      </w:pPr>
      <w:r w:rsidRPr="00BB0255">
        <w:rPr>
          <w:noProof/>
        </w:rPr>
        <w:t>Dostupne opcije su:</w:t>
      </w:r>
    </w:p>
    <w:p w:rsidR="001B4755" w:rsidRPr="00BB0255" w:rsidRDefault="001B4755" w:rsidP="001B4755">
      <w:pPr>
        <w:pStyle w:val="ListParagraph"/>
        <w:numPr>
          <w:ilvl w:val="0"/>
          <w:numId w:val="16"/>
        </w:numPr>
        <w:rPr>
          <w:noProof/>
        </w:rPr>
      </w:pPr>
      <w:r w:rsidRPr="00BB0255">
        <w:rPr>
          <w:b/>
          <w:noProof/>
        </w:rPr>
        <w:t>Preuzmi plan poseta</w:t>
      </w:r>
      <w:r w:rsidR="00DE4283" w:rsidRPr="00BB0255">
        <w:rPr>
          <w:noProof/>
        </w:rPr>
        <w:t xml:space="preserve"> – otvara dijalog za preuzimanje plana poseta</w:t>
      </w:r>
    </w:p>
    <w:p w:rsidR="001B4755" w:rsidRPr="00BB0255" w:rsidRDefault="001B4755" w:rsidP="001B4755">
      <w:pPr>
        <w:pStyle w:val="ListParagraph"/>
        <w:numPr>
          <w:ilvl w:val="0"/>
          <w:numId w:val="16"/>
        </w:numPr>
        <w:rPr>
          <w:noProof/>
        </w:rPr>
      </w:pPr>
      <w:r w:rsidRPr="00BB0255">
        <w:rPr>
          <w:b/>
          <w:noProof/>
        </w:rPr>
        <w:t>Nova poseta</w:t>
      </w:r>
      <w:r w:rsidR="00DE4283" w:rsidRPr="00BB0255">
        <w:rPr>
          <w:noProof/>
        </w:rPr>
        <w:t xml:space="preserve"> – otvara dijalog za unos nove poseta</w:t>
      </w:r>
    </w:p>
    <w:p w:rsidR="001B4755" w:rsidRPr="00BB0255" w:rsidRDefault="001B4755" w:rsidP="001B4755">
      <w:pPr>
        <w:pStyle w:val="ListParagraph"/>
        <w:numPr>
          <w:ilvl w:val="0"/>
          <w:numId w:val="16"/>
        </w:numPr>
        <w:rPr>
          <w:noProof/>
        </w:rPr>
      </w:pPr>
      <w:r w:rsidRPr="00BB0255">
        <w:rPr>
          <w:b/>
          <w:noProof/>
        </w:rPr>
        <w:t>Pošalji posete na dan</w:t>
      </w:r>
      <w:r w:rsidR="00DE4283" w:rsidRPr="00BB0255">
        <w:rPr>
          <w:noProof/>
        </w:rPr>
        <w:t xml:space="preserve"> – sinhronizuje posete prikazane na ekranu sa serverom</w:t>
      </w:r>
    </w:p>
    <w:p w:rsidR="007905DF" w:rsidRPr="00BB0255" w:rsidRDefault="007905DF" w:rsidP="007905DF">
      <w:pPr>
        <w:rPr>
          <w:noProof/>
        </w:rPr>
      </w:pPr>
      <w:r w:rsidRPr="00BB0255">
        <w:rPr>
          <w:noProof/>
        </w:rPr>
        <w:t>U okviru liste na ovom ekranu prikazane su planovi za odabrani datum. Datum se bira odabirom opcije Filtriraj po datumu u gornjem desnom uglu. Ukoliko datum nije odabran biće prikazani planovi za tekući dan.</w:t>
      </w:r>
    </w:p>
    <w:p w:rsidR="007905DF" w:rsidRPr="00BB0255" w:rsidRDefault="007905DF" w:rsidP="007905DF">
      <w:pPr>
        <w:rPr>
          <w:noProof/>
        </w:rPr>
      </w:pPr>
      <w:r w:rsidRPr="00BB0255">
        <w:rPr>
          <w:noProof/>
        </w:rPr>
        <w:t>Svaka stavka u listi prikazuje šifru i ime kupca za kog je vezan plan, komentar i planirano vreme posete. Ostale opcije su:</w:t>
      </w:r>
    </w:p>
    <w:p w:rsidR="007905DF" w:rsidRPr="00BB0255" w:rsidRDefault="007905DF" w:rsidP="007905DF">
      <w:pPr>
        <w:rPr>
          <w:noProof/>
        </w:rPr>
      </w:pPr>
      <w:r w:rsidRPr="00BB0255">
        <w:rPr>
          <w:noProof/>
        </w:rPr>
        <w:t>1.</w:t>
      </w:r>
      <w:r w:rsidRPr="00BB0255">
        <w:rPr>
          <w:noProof/>
          <w:lang w:eastAsia="sr-Latn-RS"/>
        </w:rPr>
        <w:drawing>
          <wp:inline distT="0" distB="0" distL="0" distR="0">
            <wp:extent cx="457200" cy="4572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c_status_edit.png"/>
                    <pic:cNvPicPr/>
                  </pic:nvPicPr>
                  <pic:blipFill>
                    <a:blip r:embed="rId36">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r w:rsidRPr="00BB0255">
        <w:rPr>
          <w:noProof/>
        </w:rPr>
        <w:t xml:space="preserve"> 2.</w:t>
      </w:r>
      <w:r w:rsidRPr="00BB0255">
        <w:rPr>
          <w:noProof/>
          <w:lang w:eastAsia="sr-Latn-RS"/>
        </w:rPr>
        <w:drawing>
          <wp:inline distT="0" distB="0" distL="0" distR="0">
            <wp:extent cx="457200" cy="4572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c_status_delete.png"/>
                    <pic:cNvPicPr/>
                  </pic:nvPicPr>
                  <pic:blipFill>
                    <a:blip r:embed="rId37">
                      <a:extLst>
                        <a:ext uri="{28A0092B-C50C-407E-A947-70E740481C1C}">
                          <a14:useLocalDpi xmlns:a14="http://schemas.microsoft.com/office/drawing/2010/main" val="0"/>
                        </a:ext>
                      </a:extLst>
                    </a:blip>
                    <a:stretch>
                      <a:fillRect/>
                    </a:stretch>
                  </pic:blipFill>
                  <pic:spPr>
                    <a:xfrm>
                      <a:off x="0" y="0"/>
                      <a:ext cx="457200" cy="457200"/>
                    </a:xfrm>
                    <a:prstGeom prst="rect">
                      <a:avLst/>
                    </a:prstGeom>
                  </pic:spPr>
                </pic:pic>
              </a:graphicData>
            </a:graphic>
          </wp:inline>
        </w:drawing>
      </w:r>
    </w:p>
    <w:p w:rsidR="007905DF" w:rsidRPr="00BB0255" w:rsidRDefault="007905DF" w:rsidP="007905DF">
      <w:pPr>
        <w:rPr>
          <w:noProof/>
        </w:rPr>
      </w:pPr>
      <w:r w:rsidRPr="00BB0255">
        <w:rPr>
          <w:noProof/>
        </w:rPr>
        <w:br/>
        <w:t>1. Otvara dijalog za izmenu odabranog plana</w:t>
      </w:r>
    </w:p>
    <w:p w:rsidR="007905DF" w:rsidRPr="00BB0255" w:rsidRDefault="007905DF" w:rsidP="007905DF">
      <w:pPr>
        <w:rPr>
          <w:noProof/>
          <w:vertAlign w:val="superscript"/>
        </w:rPr>
      </w:pPr>
      <w:r w:rsidRPr="00BB0255">
        <w:rPr>
          <w:noProof/>
        </w:rPr>
        <w:t xml:space="preserve">2. Briše odabrani plan </w:t>
      </w:r>
      <w:r w:rsidRPr="00BB0255">
        <w:rPr>
          <w:noProof/>
          <w:vertAlign w:val="superscript"/>
        </w:rPr>
        <w:t>(1)</w:t>
      </w:r>
    </w:p>
    <w:p w:rsidR="007905DF" w:rsidRPr="00BB0255" w:rsidRDefault="007905DF" w:rsidP="007905DF">
      <w:pPr>
        <w:rPr>
          <w:noProof/>
        </w:rPr>
      </w:pPr>
    </w:p>
    <w:p w:rsidR="007905DF" w:rsidRPr="00BB0255" w:rsidRDefault="007905DF" w:rsidP="007905DF">
      <w:pPr>
        <w:rPr>
          <w:noProof/>
        </w:rPr>
      </w:pPr>
    </w:p>
    <w:p w:rsidR="007905DF" w:rsidRPr="00BB0255" w:rsidRDefault="007905DF" w:rsidP="007905DF">
      <w:pPr>
        <w:rPr>
          <w:noProof/>
        </w:rPr>
      </w:pPr>
    </w:p>
    <w:p w:rsidR="007905DF" w:rsidRPr="00BB0255" w:rsidRDefault="007905DF" w:rsidP="007905DF">
      <w:pPr>
        <w:rPr>
          <w:noProof/>
        </w:rPr>
      </w:pPr>
    </w:p>
    <w:p w:rsidR="007905DF" w:rsidRPr="00BB0255" w:rsidRDefault="007905DF" w:rsidP="007905DF">
      <w:pPr>
        <w:rPr>
          <w:noProof/>
        </w:rPr>
      </w:pPr>
    </w:p>
    <w:p w:rsidR="007905DF" w:rsidRPr="00BB0255" w:rsidRDefault="007905DF" w:rsidP="007905DF">
      <w:pPr>
        <w:rPr>
          <w:noProof/>
        </w:rPr>
      </w:pPr>
    </w:p>
    <w:p w:rsidR="007905DF" w:rsidRPr="00BB0255" w:rsidRDefault="007905DF" w:rsidP="007905DF">
      <w:pPr>
        <w:rPr>
          <w:noProof/>
        </w:rPr>
      </w:pPr>
    </w:p>
    <w:p w:rsidR="007905DF" w:rsidRPr="00BB0255" w:rsidRDefault="007905DF" w:rsidP="007905DF">
      <w:pPr>
        <w:rPr>
          <w:noProof/>
        </w:rPr>
      </w:pPr>
      <w:r w:rsidRPr="00BB0255">
        <w:rPr>
          <w:noProof/>
          <w:vertAlign w:val="superscript"/>
        </w:rPr>
        <w:t>(1)</w:t>
      </w:r>
      <w:r w:rsidRPr="00BB0255">
        <w:rPr>
          <w:noProof/>
        </w:rPr>
        <w:t xml:space="preserve"> Ova akcija zahteva potvrdu</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7905DF" w:rsidRPr="00BB0255" w:rsidTr="00EB49E2">
        <w:tc>
          <w:tcPr>
            <w:tcW w:w="7195" w:type="dxa"/>
          </w:tcPr>
          <w:p w:rsidR="007905DF" w:rsidRPr="00BB0255" w:rsidRDefault="007905DF" w:rsidP="00EB49E2">
            <w:pPr>
              <w:jc w:val="center"/>
              <w:rPr>
                <w:noProof/>
              </w:rPr>
            </w:pPr>
            <w:r w:rsidRPr="00BB0255">
              <w:rPr>
                <w:noProof/>
                <w:lang w:eastAsia="sr-Latn-RS"/>
              </w:rPr>
              <w:lastRenderedPageBreak/>
              <w:drawing>
                <wp:inline distT="0" distB="0" distL="0" distR="0">
                  <wp:extent cx="2700000" cy="4320000"/>
                  <wp:effectExtent l="0" t="0" r="5715" b="444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lan2.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7905DF" w:rsidRPr="00BB0255" w:rsidRDefault="007905DF" w:rsidP="00E37EC7">
            <w:pPr>
              <w:spacing w:before="240"/>
              <w:rPr>
                <w:noProof/>
              </w:rPr>
            </w:pPr>
            <w:r w:rsidRPr="00BB0255">
              <w:rPr>
                <w:noProof/>
              </w:rPr>
              <w:t xml:space="preserve">Dijalog koji se otvara nakon odabira opcije </w:t>
            </w:r>
            <w:r w:rsidR="00E37EC7" w:rsidRPr="00BB0255">
              <w:rPr>
                <w:b/>
                <w:noProof/>
              </w:rPr>
              <w:t>Preuzmi plan poseta</w:t>
            </w:r>
            <w:r w:rsidRPr="00BB0255">
              <w:rPr>
                <w:noProof/>
              </w:rPr>
              <w:t>.</w:t>
            </w:r>
            <w:r w:rsidRPr="00BB0255">
              <w:rPr>
                <w:noProof/>
              </w:rPr>
              <w:br/>
              <w:t xml:space="preserve">Potrebno je </w:t>
            </w:r>
            <w:r w:rsidR="00E37EC7" w:rsidRPr="00BB0255">
              <w:rPr>
                <w:noProof/>
              </w:rPr>
              <w:t>odabrati početni i krajnji datum. Nije dozvoljeno da početni datum bude pre trenutnog.</w:t>
            </w:r>
          </w:p>
        </w:tc>
        <w:tc>
          <w:tcPr>
            <w:tcW w:w="7195" w:type="dxa"/>
          </w:tcPr>
          <w:p w:rsidR="007905DF" w:rsidRPr="00BB0255" w:rsidRDefault="007905DF" w:rsidP="00EB49E2">
            <w:pPr>
              <w:jc w:val="center"/>
              <w:rPr>
                <w:noProof/>
              </w:rPr>
            </w:pPr>
            <w:r w:rsidRPr="00BB0255">
              <w:rPr>
                <w:noProof/>
                <w:lang w:eastAsia="sr-Latn-RS"/>
              </w:rPr>
              <w:drawing>
                <wp:inline distT="0" distB="0" distL="0" distR="0">
                  <wp:extent cx="2700000" cy="4320000"/>
                  <wp:effectExtent l="0" t="0" r="5715" b="444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lan3.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7905DF" w:rsidRPr="00BB0255" w:rsidRDefault="007905DF" w:rsidP="00CC49AB">
            <w:pPr>
              <w:spacing w:before="240"/>
              <w:rPr>
                <w:noProof/>
              </w:rPr>
            </w:pPr>
            <w:r w:rsidRPr="00BB0255">
              <w:rPr>
                <w:noProof/>
              </w:rPr>
              <w:t xml:space="preserve">Dijalog koji se otvara </w:t>
            </w:r>
            <w:r w:rsidR="00E37EC7" w:rsidRPr="00BB0255">
              <w:rPr>
                <w:noProof/>
              </w:rPr>
              <w:t xml:space="preserve">nakon odabira opcije </w:t>
            </w:r>
            <w:r w:rsidR="00E37EC7" w:rsidRPr="00BB0255">
              <w:rPr>
                <w:b/>
                <w:noProof/>
              </w:rPr>
              <w:t>Novi plan</w:t>
            </w:r>
            <w:r w:rsidRPr="00BB0255">
              <w:rPr>
                <w:noProof/>
              </w:rPr>
              <w:t xml:space="preserve">. </w:t>
            </w:r>
            <w:r w:rsidR="00E37EC7" w:rsidRPr="00BB0255">
              <w:rPr>
                <w:noProof/>
              </w:rPr>
              <w:t>Potrebno je odabrati kupca unosom šifre ili imena kupca</w:t>
            </w:r>
            <w:r w:rsidRPr="00BB0255">
              <w:rPr>
                <w:noProof/>
              </w:rPr>
              <w:t xml:space="preserve">. </w:t>
            </w:r>
            <w:r w:rsidR="00E37EC7" w:rsidRPr="00BB0255">
              <w:rPr>
                <w:noProof/>
              </w:rPr>
              <w:t>Potrebno je odabrati datum posete i vreme dolaska.</w:t>
            </w:r>
          </w:p>
        </w:tc>
      </w:tr>
    </w:tbl>
    <w:p w:rsidR="007905DF" w:rsidRPr="00BB0255" w:rsidRDefault="007905DF" w:rsidP="007905DF">
      <w:pPr>
        <w:rPr>
          <w:noProof/>
        </w:rPr>
      </w:pPr>
    </w:p>
    <w:p w:rsidR="00492A7C" w:rsidRPr="00BB0255" w:rsidRDefault="00492A7C" w:rsidP="007905DF">
      <w:pPr>
        <w:rPr>
          <w:noProof/>
        </w:rPr>
      </w:pPr>
    </w:p>
    <w:p w:rsidR="00492A7C" w:rsidRPr="00BB0255" w:rsidRDefault="00492A7C" w:rsidP="007905DF">
      <w:pPr>
        <w:rPr>
          <w:noProof/>
        </w:rPr>
      </w:pPr>
    </w:p>
    <w:p w:rsidR="00492A7C" w:rsidRPr="00BB0255" w:rsidRDefault="00492A7C" w:rsidP="007905DF">
      <w:pPr>
        <w:rPr>
          <w:noProof/>
        </w:rPr>
      </w:pPr>
    </w:p>
    <w:p w:rsidR="00182723" w:rsidRPr="00BB0255" w:rsidRDefault="00182723" w:rsidP="00182723">
      <w:pPr>
        <w:pStyle w:val="Heading1"/>
        <w:rPr>
          <w:noProof/>
        </w:rPr>
      </w:pPr>
      <w:bookmarkStart w:id="3" w:name="_Toc407101040"/>
      <w:r w:rsidRPr="00BB0255">
        <w:rPr>
          <w:noProof/>
        </w:rPr>
        <w:lastRenderedPageBreak/>
        <w:t>Kupci</w:t>
      </w:r>
      <w:bookmarkEnd w:id="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B2471D" w:rsidRPr="00BB0255" w:rsidTr="00EB49E2">
        <w:tc>
          <w:tcPr>
            <w:tcW w:w="7195" w:type="dxa"/>
          </w:tcPr>
          <w:p w:rsidR="00B2471D" w:rsidRPr="00BB0255" w:rsidRDefault="00921DF4" w:rsidP="00EB49E2">
            <w:pPr>
              <w:jc w:val="center"/>
              <w:rPr>
                <w:noProof/>
              </w:rPr>
            </w:pPr>
            <w:r w:rsidRPr="00BB0255">
              <w:rPr>
                <w:noProof/>
                <w:lang w:eastAsia="sr-Latn-RS"/>
              </w:rPr>
              <w:drawing>
                <wp:inline distT="0" distB="0" distL="0" distR="0">
                  <wp:extent cx="2700000" cy="4320000"/>
                  <wp:effectExtent l="0" t="0" r="5715" b="444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meni2.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B2471D" w:rsidRPr="00BB0255" w:rsidRDefault="00B2471D" w:rsidP="005039AA">
            <w:pPr>
              <w:spacing w:before="240"/>
              <w:rPr>
                <w:noProof/>
              </w:rPr>
            </w:pPr>
            <w:r w:rsidRPr="00BB0255">
              <w:rPr>
                <w:noProof/>
              </w:rPr>
              <w:t xml:space="preserve">Ekran koji se prikazuje odabirom opcije </w:t>
            </w:r>
            <w:r w:rsidRPr="00BB0255">
              <w:rPr>
                <w:b/>
                <w:noProof/>
              </w:rPr>
              <w:t>Kupci</w:t>
            </w:r>
            <w:r w:rsidRPr="00BB0255">
              <w:rPr>
                <w:noProof/>
              </w:rPr>
              <w:t xml:space="preserve"> iz glavnog menija. Prikazan je datum poslednje sinhronizacije kupaca, dozvoljeno je filtriranje kupaca po šifri ili imenu kupca.</w:t>
            </w:r>
            <w:r w:rsidR="00734572" w:rsidRPr="00BB0255">
              <w:rPr>
                <w:noProof/>
              </w:rPr>
              <w:t xml:space="preserve"> Stavke u listi prikazuju šifru, ime kupca i broj telefona. </w:t>
            </w:r>
            <w:r w:rsidR="00734572" w:rsidRPr="00BB0255">
              <w:rPr>
                <w:b/>
                <w:noProof/>
              </w:rPr>
              <w:t>Pritiskom na dugme Detalji kupca ili pritiskom na željenu stavku u listi otvara se sledeći ekran.</w:t>
            </w:r>
          </w:p>
        </w:tc>
        <w:tc>
          <w:tcPr>
            <w:tcW w:w="7195" w:type="dxa"/>
          </w:tcPr>
          <w:p w:rsidR="00B2471D" w:rsidRPr="00BB0255" w:rsidRDefault="00B2471D" w:rsidP="00EB49E2">
            <w:pPr>
              <w:jc w:val="center"/>
              <w:rPr>
                <w:noProof/>
              </w:rPr>
            </w:pPr>
            <w:r w:rsidRPr="00BB0255">
              <w:rPr>
                <w:noProof/>
                <w:lang w:eastAsia="sr-Latn-RS"/>
              </w:rPr>
              <w:drawing>
                <wp:inline distT="0" distB="0" distL="0" distR="0">
                  <wp:extent cx="2700000" cy="4320000"/>
                  <wp:effectExtent l="0" t="0" r="5715" b="444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kk1.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B2471D" w:rsidRPr="00BB0255" w:rsidRDefault="00734572" w:rsidP="00734572">
            <w:pPr>
              <w:spacing w:before="240"/>
              <w:rPr>
                <w:noProof/>
              </w:rPr>
            </w:pPr>
            <w:r w:rsidRPr="00BB0255">
              <w:rPr>
                <w:b/>
                <w:noProof/>
              </w:rPr>
              <w:t>Kartica odabranog kupca</w:t>
            </w:r>
            <w:r w:rsidRPr="00BB0255">
              <w:rPr>
                <w:noProof/>
              </w:rPr>
              <w:t xml:space="preserve">. Detalje je moguće videti na slici. </w:t>
            </w:r>
            <w:r w:rsidRPr="00BB0255">
              <w:rPr>
                <w:b/>
                <w:noProof/>
              </w:rPr>
              <w:t>Odavde je moguće kreirati novog kupca, otvoriti ekk pregled, izmeniti selektovanog kupca ili ažurirati kupce.</w:t>
            </w:r>
          </w:p>
        </w:tc>
      </w:tr>
    </w:tbl>
    <w:p w:rsidR="00182723" w:rsidRPr="00BB0255" w:rsidRDefault="00182723" w:rsidP="00182723">
      <w:pPr>
        <w:rPr>
          <w:noProof/>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734572" w:rsidRPr="00BB0255" w:rsidTr="00EB49E2">
        <w:tc>
          <w:tcPr>
            <w:tcW w:w="7195" w:type="dxa"/>
          </w:tcPr>
          <w:p w:rsidR="00734572" w:rsidRPr="00BB0255" w:rsidRDefault="00734572" w:rsidP="00EB49E2">
            <w:pPr>
              <w:jc w:val="center"/>
              <w:rPr>
                <w:noProof/>
              </w:rPr>
            </w:pPr>
            <w:r w:rsidRPr="00BB0255">
              <w:rPr>
                <w:noProof/>
                <w:lang w:eastAsia="sr-Latn-RS"/>
              </w:rPr>
              <w:lastRenderedPageBreak/>
              <w:drawing>
                <wp:inline distT="0" distB="0" distL="0" distR="0">
                  <wp:extent cx="2700000" cy="4320000"/>
                  <wp:effectExtent l="0" t="0" r="5715" b="444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kk2.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734572" w:rsidRPr="00BB0255" w:rsidRDefault="00734572" w:rsidP="0073468A">
            <w:pPr>
              <w:spacing w:before="240"/>
              <w:rPr>
                <w:noProof/>
              </w:rPr>
            </w:pPr>
            <w:r w:rsidRPr="00BB0255">
              <w:rPr>
                <w:noProof/>
              </w:rPr>
              <w:t xml:space="preserve">Ekran koji se prikazuje odabirom opcije </w:t>
            </w:r>
            <w:r w:rsidRPr="00BB0255">
              <w:rPr>
                <w:b/>
                <w:noProof/>
              </w:rPr>
              <w:t>Novi kupac</w:t>
            </w:r>
            <w:r w:rsidRPr="00BB0255">
              <w:rPr>
                <w:noProof/>
              </w:rPr>
              <w:t xml:space="preserve"> sa kartice kupca. Potrebno je popuniti polja prikazana na slici. Nakon što ste popunili polja potrebno je pritisnuti dugme </w:t>
            </w:r>
            <w:r w:rsidRPr="00BB0255">
              <w:rPr>
                <w:b/>
                <w:noProof/>
              </w:rPr>
              <w:t>Sačuvaj</w:t>
            </w:r>
            <w:r w:rsidRPr="00BB0255">
              <w:rPr>
                <w:noProof/>
              </w:rPr>
              <w:t xml:space="preserve"> koje će nakon validacije unetih podataka sačuvati </w:t>
            </w:r>
            <w:r w:rsidR="0073468A" w:rsidRPr="00BB0255">
              <w:rPr>
                <w:noProof/>
              </w:rPr>
              <w:t>kupca</w:t>
            </w:r>
            <w:r w:rsidRPr="00BB0255">
              <w:rPr>
                <w:noProof/>
              </w:rPr>
              <w:t xml:space="preserve"> i automatski pokrenuti sinhronizaciju. U slučaju</w:t>
            </w:r>
            <w:r w:rsidR="00A13E17" w:rsidRPr="00BB0255">
              <w:rPr>
                <w:noProof/>
              </w:rPr>
              <w:t xml:space="preserve"> da se odabere opcija </w:t>
            </w:r>
            <w:r w:rsidR="00A13E17" w:rsidRPr="00BB0255">
              <w:rPr>
                <w:b/>
                <w:noProof/>
              </w:rPr>
              <w:t>Otkaži</w:t>
            </w:r>
            <w:r w:rsidR="00A13E17" w:rsidRPr="00BB0255">
              <w:rPr>
                <w:noProof/>
              </w:rPr>
              <w:t xml:space="preserve"> </w:t>
            </w:r>
            <w:r w:rsidR="0073468A" w:rsidRPr="00BB0255">
              <w:rPr>
                <w:noProof/>
              </w:rPr>
              <w:t>kupac</w:t>
            </w:r>
            <w:r w:rsidR="00A13E17" w:rsidRPr="00BB0255">
              <w:rPr>
                <w:noProof/>
              </w:rPr>
              <w:t xml:space="preserve"> neće biti sačuvan.</w:t>
            </w:r>
            <w:r w:rsidRPr="00BB0255">
              <w:rPr>
                <w:noProof/>
              </w:rPr>
              <w:t xml:space="preserve"> </w:t>
            </w:r>
          </w:p>
        </w:tc>
        <w:tc>
          <w:tcPr>
            <w:tcW w:w="7195" w:type="dxa"/>
          </w:tcPr>
          <w:p w:rsidR="00734572" w:rsidRPr="00BB0255" w:rsidRDefault="00734572" w:rsidP="00EB49E2">
            <w:pPr>
              <w:jc w:val="center"/>
              <w:rPr>
                <w:noProof/>
              </w:rPr>
            </w:pPr>
            <w:r w:rsidRPr="00BB0255">
              <w:rPr>
                <w:noProof/>
                <w:lang w:eastAsia="sr-Latn-RS"/>
              </w:rPr>
              <w:drawing>
                <wp:inline distT="0" distB="0" distL="0" distR="0">
                  <wp:extent cx="2700000" cy="4320000"/>
                  <wp:effectExtent l="0" t="0" r="5715" b="44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kk3.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734572" w:rsidRPr="00BB0255" w:rsidRDefault="00A13E17" w:rsidP="00EB49E2">
            <w:pPr>
              <w:spacing w:before="240"/>
              <w:rPr>
                <w:noProof/>
              </w:rPr>
            </w:pPr>
            <w:r w:rsidRPr="00BB0255">
              <w:rPr>
                <w:noProof/>
              </w:rPr>
              <w:t xml:space="preserve">Odabirom opcije </w:t>
            </w:r>
            <w:r w:rsidRPr="00BB0255">
              <w:rPr>
                <w:b/>
                <w:noProof/>
              </w:rPr>
              <w:t>Izmeni</w:t>
            </w:r>
            <w:r w:rsidRPr="00BB0255">
              <w:rPr>
                <w:noProof/>
              </w:rPr>
              <w:t xml:space="preserve"> sa kartice kupca određena polja postaće editabilna. Nakon unetih izmena potrebno je pritisnuti dugme </w:t>
            </w:r>
            <w:r w:rsidRPr="00BB0255">
              <w:rPr>
                <w:b/>
                <w:noProof/>
              </w:rPr>
              <w:t>Snimi</w:t>
            </w:r>
            <w:r w:rsidRPr="00BB0255">
              <w:rPr>
                <w:noProof/>
              </w:rPr>
              <w:t xml:space="preserve"> nakon čega će izmene biti sačuvane i automatski pokrenuta sinhronizacija. Pritiskom na dugme gotovo prekida se trenutna akcija.</w:t>
            </w:r>
          </w:p>
        </w:tc>
      </w:tr>
    </w:tbl>
    <w:p w:rsidR="00734572" w:rsidRPr="00BB0255" w:rsidRDefault="00734572" w:rsidP="00182723">
      <w:pPr>
        <w:rPr>
          <w:noProof/>
        </w:rPr>
      </w:pPr>
    </w:p>
    <w:p w:rsidR="005039AA" w:rsidRPr="00BB0255" w:rsidRDefault="005039AA" w:rsidP="00182723">
      <w:pPr>
        <w:rPr>
          <w:noProof/>
        </w:rPr>
      </w:pPr>
    </w:p>
    <w:p w:rsidR="005039AA" w:rsidRPr="00BB0255" w:rsidRDefault="005039AA" w:rsidP="005039AA">
      <w:pPr>
        <w:pStyle w:val="Heading1"/>
        <w:rPr>
          <w:noProof/>
        </w:rPr>
      </w:pPr>
      <w:bookmarkStart w:id="4" w:name="_Toc407101041"/>
      <w:r w:rsidRPr="00BB0255">
        <w:rPr>
          <w:noProof/>
        </w:rPr>
        <w:lastRenderedPageBreak/>
        <w:t>Kontakti</w:t>
      </w:r>
      <w:bookmarkEnd w:id="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5039AA" w:rsidRPr="00BB0255" w:rsidTr="00EB49E2">
        <w:tc>
          <w:tcPr>
            <w:tcW w:w="7195" w:type="dxa"/>
          </w:tcPr>
          <w:p w:rsidR="005039AA" w:rsidRPr="00BB0255" w:rsidRDefault="005039AA" w:rsidP="00EB49E2">
            <w:pPr>
              <w:jc w:val="center"/>
              <w:rPr>
                <w:noProof/>
              </w:rPr>
            </w:pPr>
            <w:r w:rsidRPr="00BB0255">
              <w:rPr>
                <w:noProof/>
                <w:lang w:eastAsia="sr-Latn-RS"/>
              </w:rPr>
              <w:drawing>
                <wp:inline distT="0" distB="0" distL="0" distR="0">
                  <wp:extent cx="2700000" cy="4320000"/>
                  <wp:effectExtent l="0" t="0" r="5715" b="444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kontakti1.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5039AA" w:rsidRPr="00BB0255" w:rsidRDefault="005039AA" w:rsidP="00921DF4">
            <w:pPr>
              <w:spacing w:before="240"/>
              <w:rPr>
                <w:noProof/>
              </w:rPr>
            </w:pPr>
            <w:r w:rsidRPr="00BB0255">
              <w:rPr>
                <w:noProof/>
              </w:rPr>
              <w:t xml:space="preserve">Ekran koji se prikazuje odabirom opcije </w:t>
            </w:r>
            <w:r w:rsidRPr="00BB0255">
              <w:rPr>
                <w:b/>
                <w:noProof/>
              </w:rPr>
              <w:t>Kontakti</w:t>
            </w:r>
            <w:r w:rsidRPr="00BB0255">
              <w:rPr>
                <w:noProof/>
              </w:rPr>
              <w:t xml:space="preserve"> iz glavnog menija. </w:t>
            </w:r>
            <w:r w:rsidR="0073468A" w:rsidRPr="00BB0255">
              <w:rPr>
                <w:noProof/>
              </w:rPr>
              <w:t xml:space="preserve">Dozvoljeno je filtriranje kontakata po šifri ili imenu kontakta. Stavke u listi prikazuju šifru, ime kontakta i broj telefona. </w:t>
            </w:r>
            <w:r w:rsidR="00921DF4" w:rsidRPr="00BB0255">
              <w:rPr>
                <w:noProof/>
              </w:rPr>
              <w:t>Pritiskom</w:t>
            </w:r>
            <w:r w:rsidR="0073468A" w:rsidRPr="00BB0255">
              <w:rPr>
                <w:noProof/>
              </w:rPr>
              <w:t xml:space="preserve"> na željenu stavku u listi otvara se dijalog sa detaljima kontakta, prikazanim na slici. Opcija Novi kontakt otvara sledeći ekran.</w:t>
            </w:r>
          </w:p>
        </w:tc>
        <w:tc>
          <w:tcPr>
            <w:tcW w:w="7195" w:type="dxa"/>
          </w:tcPr>
          <w:p w:rsidR="005039AA" w:rsidRPr="00BB0255" w:rsidRDefault="005039AA" w:rsidP="00EB49E2">
            <w:pPr>
              <w:jc w:val="center"/>
              <w:rPr>
                <w:noProof/>
              </w:rPr>
            </w:pPr>
            <w:r w:rsidRPr="00BB0255">
              <w:rPr>
                <w:noProof/>
                <w:lang w:eastAsia="sr-Latn-RS"/>
              </w:rPr>
              <w:drawing>
                <wp:inline distT="0" distB="0" distL="0" distR="0">
                  <wp:extent cx="2700000" cy="4320000"/>
                  <wp:effectExtent l="0" t="0" r="5715" b="444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kontakti2.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5039AA" w:rsidRPr="00BB0255" w:rsidRDefault="0073468A" w:rsidP="00EB49E2">
            <w:pPr>
              <w:spacing w:before="240"/>
              <w:rPr>
                <w:noProof/>
              </w:rPr>
            </w:pPr>
            <w:r w:rsidRPr="00BB0255">
              <w:rPr>
                <w:noProof/>
              </w:rPr>
              <w:t xml:space="preserve">Ekran za unos novog kontakta. Potrebno je popuniti polja prikazana na slici. Nakon što ste popunili polja potrebno je pritisnuti dugme </w:t>
            </w:r>
            <w:r w:rsidRPr="00BB0255">
              <w:rPr>
                <w:b/>
                <w:noProof/>
              </w:rPr>
              <w:t>Sačuvaj</w:t>
            </w:r>
            <w:r w:rsidRPr="00BB0255">
              <w:rPr>
                <w:noProof/>
              </w:rPr>
              <w:t xml:space="preserve"> koje će nakon validacije unetih podataka sačuvati kontakt i automatski pokrenuti sinhronizaciju. U slučaju da se odabere opcija </w:t>
            </w:r>
            <w:r w:rsidRPr="00BB0255">
              <w:rPr>
                <w:b/>
                <w:noProof/>
              </w:rPr>
              <w:t>Otkaži</w:t>
            </w:r>
            <w:r w:rsidRPr="00BB0255">
              <w:rPr>
                <w:noProof/>
              </w:rPr>
              <w:t xml:space="preserve"> kontakt neće biti sačuvan.</w:t>
            </w:r>
          </w:p>
        </w:tc>
      </w:tr>
    </w:tbl>
    <w:p w:rsidR="005039AA" w:rsidRPr="00BB0255" w:rsidRDefault="005039AA" w:rsidP="005039AA">
      <w:pPr>
        <w:rPr>
          <w:noProof/>
        </w:rPr>
      </w:pPr>
    </w:p>
    <w:p w:rsidR="0073468A" w:rsidRPr="00BB0255" w:rsidRDefault="0073468A" w:rsidP="0073468A">
      <w:pPr>
        <w:pStyle w:val="Heading1"/>
        <w:rPr>
          <w:noProof/>
        </w:rPr>
      </w:pPr>
      <w:bookmarkStart w:id="5" w:name="_Toc407101042"/>
      <w:r w:rsidRPr="00BB0255">
        <w:rPr>
          <w:noProof/>
        </w:rPr>
        <w:lastRenderedPageBreak/>
        <w:t>Artikli</w:t>
      </w:r>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73468A" w:rsidRPr="00BB0255" w:rsidTr="00EB49E2">
        <w:tc>
          <w:tcPr>
            <w:tcW w:w="7195" w:type="dxa"/>
          </w:tcPr>
          <w:p w:rsidR="0073468A" w:rsidRPr="00BB0255" w:rsidRDefault="00921DF4" w:rsidP="00EB49E2">
            <w:pPr>
              <w:jc w:val="center"/>
              <w:rPr>
                <w:noProof/>
              </w:rPr>
            </w:pPr>
            <w:r w:rsidRPr="00BB0255">
              <w:rPr>
                <w:noProof/>
                <w:lang w:eastAsia="sr-Latn-RS"/>
              </w:rPr>
              <w:drawing>
                <wp:inline distT="0" distB="0" distL="0" distR="0">
                  <wp:extent cx="2700000" cy="4320000"/>
                  <wp:effectExtent l="0" t="0" r="5715" b="444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eni4.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73468A" w:rsidRPr="00BB0255" w:rsidRDefault="0073468A" w:rsidP="0073468A">
            <w:pPr>
              <w:spacing w:before="240"/>
              <w:rPr>
                <w:noProof/>
              </w:rPr>
            </w:pPr>
            <w:r w:rsidRPr="00BB0255">
              <w:rPr>
                <w:noProof/>
              </w:rPr>
              <w:t xml:space="preserve">Ekran koji se prikazuje odabirom opcije </w:t>
            </w:r>
            <w:r w:rsidRPr="00BB0255">
              <w:rPr>
                <w:b/>
                <w:noProof/>
              </w:rPr>
              <w:t>Artikli</w:t>
            </w:r>
            <w:r w:rsidRPr="00BB0255">
              <w:rPr>
                <w:noProof/>
              </w:rPr>
              <w:t xml:space="preserve"> iz glavnog menija. Prikazan je datum poslednje sinhronizacije artikala, dozvoljeno je filtriranje po šifri ili opisu artikla. Stavke u listi prikazuju šifru i opis artikla. Pritiskom na željenu stavku u listi otvara se dijalog sa informacijama o artiklu. Pritiskom na dugme </w:t>
            </w:r>
            <w:r w:rsidRPr="00BB0255">
              <w:rPr>
                <w:b/>
                <w:noProof/>
              </w:rPr>
              <w:t>Preuzmi nove artikle</w:t>
            </w:r>
            <w:r w:rsidRPr="00BB0255">
              <w:rPr>
                <w:noProof/>
              </w:rPr>
              <w:t xml:space="preserve"> pokreće se ažuriranje artikala.</w:t>
            </w:r>
          </w:p>
        </w:tc>
        <w:tc>
          <w:tcPr>
            <w:tcW w:w="7195" w:type="dxa"/>
          </w:tcPr>
          <w:p w:rsidR="0073468A" w:rsidRPr="00BB0255" w:rsidRDefault="0073468A" w:rsidP="00EB49E2">
            <w:pPr>
              <w:jc w:val="center"/>
              <w:rPr>
                <w:noProof/>
              </w:rPr>
            </w:pPr>
            <w:r w:rsidRPr="00BB0255">
              <w:rPr>
                <w:noProof/>
                <w:lang w:eastAsia="sr-Latn-RS"/>
              </w:rPr>
              <w:drawing>
                <wp:inline distT="0" distB="0" distL="0" distR="0">
                  <wp:extent cx="2700000" cy="4320000"/>
                  <wp:effectExtent l="0" t="0" r="5715" b="444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artikli2.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73468A" w:rsidRPr="00BB0255" w:rsidRDefault="00921DF4" w:rsidP="00EB49E2">
            <w:pPr>
              <w:spacing w:before="240"/>
              <w:rPr>
                <w:noProof/>
              </w:rPr>
            </w:pPr>
            <w:r w:rsidRPr="00BB0255">
              <w:rPr>
                <w:noProof/>
              </w:rPr>
              <w:t xml:space="preserve">Dijalog koji prikazuje </w:t>
            </w:r>
            <w:r w:rsidRPr="00BB0255">
              <w:rPr>
                <w:b/>
                <w:noProof/>
              </w:rPr>
              <w:t>informacije odabranog artikla</w:t>
            </w:r>
            <w:r w:rsidRPr="00BB0255">
              <w:rPr>
                <w:noProof/>
              </w:rPr>
              <w:t>. Detalje je moguće videti na slici. Nakon otvaranja dijaloga automatski se ažurira i ispisuje raspoloživost odabranog artikla.</w:t>
            </w:r>
          </w:p>
        </w:tc>
      </w:tr>
    </w:tbl>
    <w:p w:rsidR="0073468A" w:rsidRPr="00BB0255" w:rsidRDefault="0073468A" w:rsidP="0073468A">
      <w:pPr>
        <w:rPr>
          <w:noProof/>
        </w:rPr>
      </w:pPr>
    </w:p>
    <w:p w:rsidR="00921DF4" w:rsidRPr="00BB0255" w:rsidRDefault="00921DF4" w:rsidP="00921DF4">
      <w:pPr>
        <w:pStyle w:val="Heading1"/>
        <w:rPr>
          <w:noProof/>
        </w:rPr>
      </w:pPr>
      <w:bookmarkStart w:id="6" w:name="_Toc407101043"/>
      <w:r w:rsidRPr="00BB0255">
        <w:rPr>
          <w:noProof/>
        </w:rPr>
        <w:lastRenderedPageBreak/>
        <w:t>Stavke kupaca</w:t>
      </w:r>
      <w:bookmarkEnd w:id="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921DF4" w:rsidRPr="00BB0255" w:rsidTr="00EB49E2">
        <w:tc>
          <w:tcPr>
            <w:tcW w:w="7195" w:type="dxa"/>
          </w:tcPr>
          <w:p w:rsidR="00921DF4" w:rsidRPr="00BB0255" w:rsidRDefault="00921DF4" w:rsidP="00EB49E2">
            <w:pPr>
              <w:jc w:val="center"/>
              <w:rPr>
                <w:noProof/>
              </w:rPr>
            </w:pPr>
            <w:r w:rsidRPr="00BB0255">
              <w:rPr>
                <w:noProof/>
                <w:lang w:eastAsia="sr-Latn-RS"/>
              </w:rPr>
              <w:drawing>
                <wp:inline distT="0" distB="0" distL="0" distR="0">
                  <wp:extent cx="2700000" cy="4320000"/>
                  <wp:effectExtent l="0" t="0" r="5715" b="444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eni5.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921DF4" w:rsidRPr="00BB0255" w:rsidRDefault="00921DF4" w:rsidP="00E95C18">
            <w:pPr>
              <w:spacing w:before="240"/>
              <w:rPr>
                <w:noProof/>
              </w:rPr>
            </w:pPr>
            <w:r w:rsidRPr="00BB0255">
              <w:rPr>
                <w:noProof/>
              </w:rPr>
              <w:t xml:space="preserve">Ekran koji se prikazuje odabirom opcije </w:t>
            </w:r>
            <w:r w:rsidRPr="00BB0255">
              <w:rPr>
                <w:b/>
                <w:noProof/>
              </w:rPr>
              <w:t>Stavke kupaca</w:t>
            </w:r>
            <w:r w:rsidRPr="00BB0255">
              <w:rPr>
                <w:noProof/>
              </w:rPr>
              <w:t xml:space="preserve"> iz glavnog menija </w:t>
            </w:r>
            <w:r w:rsidR="00C314D2" w:rsidRPr="00BB0255">
              <w:rPr>
                <w:noProof/>
              </w:rPr>
              <w:t xml:space="preserve">kroz koji je moguće videti sve transakcije koje se nalaze na kupcu poput faktura, uplata, odobrenja... Filtriranje je jednostavno po nekom od iznad navedenih dokumenata, takođe je moguće filtriranje po statusu dokumenta i po šifri ili imenu kupca. Stavke u listi su grupisane po datumu. </w:t>
            </w:r>
            <w:r w:rsidR="00E95C18" w:rsidRPr="00BB0255">
              <w:rPr>
                <w:noProof/>
              </w:rPr>
              <w:t>Pritiskom</w:t>
            </w:r>
            <w:r w:rsidR="00C314D2" w:rsidRPr="00BB0255">
              <w:rPr>
                <w:noProof/>
              </w:rPr>
              <w:t xml:space="preserve"> da željenu stavku prikazuje se dijalog sa stavkama odabranog dokumenta.</w:t>
            </w:r>
          </w:p>
        </w:tc>
        <w:tc>
          <w:tcPr>
            <w:tcW w:w="7195" w:type="dxa"/>
          </w:tcPr>
          <w:p w:rsidR="00921DF4" w:rsidRPr="00BB0255" w:rsidRDefault="00921DF4" w:rsidP="00EB49E2">
            <w:pPr>
              <w:jc w:val="center"/>
              <w:rPr>
                <w:noProof/>
              </w:rPr>
            </w:pPr>
            <w:r w:rsidRPr="00BB0255">
              <w:rPr>
                <w:noProof/>
                <w:lang w:eastAsia="sr-Latn-RS"/>
              </w:rPr>
              <w:drawing>
                <wp:inline distT="0" distB="0" distL="0" distR="0">
                  <wp:extent cx="2700000" cy="4320000"/>
                  <wp:effectExtent l="0" t="0" r="5715" b="44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stavke2.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921DF4" w:rsidRPr="00BB0255" w:rsidRDefault="00921DF4" w:rsidP="00921DF4">
            <w:pPr>
              <w:spacing w:before="240"/>
              <w:rPr>
                <w:noProof/>
              </w:rPr>
            </w:pPr>
            <w:r w:rsidRPr="00BB0255">
              <w:rPr>
                <w:noProof/>
              </w:rPr>
              <w:t xml:space="preserve">Dijalog koji prikazuje </w:t>
            </w:r>
            <w:r w:rsidRPr="00BB0255">
              <w:rPr>
                <w:b/>
                <w:noProof/>
              </w:rPr>
              <w:t>stavke izabranog dokumenta</w:t>
            </w:r>
            <w:r w:rsidRPr="00BB0255">
              <w:rPr>
                <w:noProof/>
              </w:rPr>
              <w:t>. Potrebno je pritisnuti dugme Preuzmi sve stavke izabranog dokumenta nakon čega će se stavke ažurirati. Ukoliko su stavke već preuzete biće prikazane nakon otvaranja dijaloga.</w:t>
            </w:r>
          </w:p>
        </w:tc>
      </w:tr>
    </w:tbl>
    <w:p w:rsidR="00921DF4" w:rsidRPr="00BB0255" w:rsidRDefault="0056712B" w:rsidP="0056712B">
      <w:pPr>
        <w:pStyle w:val="Heading1"/>
        <w:rPr>
          <w:noProof/>
        </w:rPr>
      </w:pPr>
      <w:bookmarkStart w:id="7" w:name="_Toc407101044"/>
      <w:r w:rsidRPr="00BB0255">
        <w:rPr>
          <w:noProof/>
        </w:rPr>
        <w:lastRenderedPageBreak/>
        <w:t>Dodaci</w:t>
      </w:r>
      <w:bookmarkEnd w:id="7"/>
    </w:p>
    <w:p w:rsidR="0056712B" w:rsidRDefault="00BE0B6F" w:rsidP="0056712B">
      <w:pPr>
        <w:rPr>
          <w:noProof/>
        </w:rPr>
      </w:pPr>
      <w:r w:rsidRPr="00BB0255">
        <w:rPr>
          <w:noProof/>
        </w:rPr>
        <w:t>Naknadno dodate funkcionalnosti u okviru aplikacije biće opisane ispod.</w:t>
      </w:r>
    </w:p>
    <w:p w:rsidR="000C66B7" w:rsidRDefault="000C66B7" w:rsidP="000C66B7">
      <w:pPr>
        <w:pStyle w:val="ListParagraph"/>
        <w:numPr>
          <w:ilvl w:val="0"/>
          <w:numId w:val="21"/>
        </w:numPr>
        <w:rPr>
          <w:noProof/>
        </w:rPr>
      </w:pPr>
      <w:r>
        <w:rPr>
          <w:noProof/>
        </w:rPr>
        <w:t>Izbačen unos poklona sa dijaloga za otvaranje nove realizacije. Detaljnije opisano u poglavlju 9.1</w:t>
      </w:r>
    </w:p>
    <w:p w:rsidR="000C66B7" w:rsidRPr="00BB0255" w:rsidRDefault="000C66B7" w:rsidP="000C66B7">
      <w:pPr>
        <w:pStyle w:val="ListParagraph"/>
        <w:numPr>
          <w:ilvl w:val="0"/>
          <w:numId w:val="21"/>
        </w:numPr>
        <w:rPr>
          <w:noProof/>
        </w:rPr>
      </w:pPr>
      <w:r>
        <w:rPr>
          <w:noProof/>
        </w:rPr>
        <w:t>Dodata funkcionalnost za upravljanje metodama. Detaljnije opisano u poglavlju 9.2</w:t>
      </w:r>
    </w:p>
    <w:p w:rsidR="00BE0B6F" w:rsidRDefault="00645C76" w:rsidP="000C66B7">
      <w:pPr>
        <w:pStyle w:val="ListParagraph"/>
        <w:numPr>
          <w:ilvl w:val="0"/>
          <w:numId w:val="21"/>
        </w:numPr>
        <w:rPr>
          <w:noProof/>
        </w:rPr>
      </w:pPr>
      <w:r>
        <w:rPr>
          <w:noProof/>
        </w:rPr>
        <w:t>Dodato filtriranje kupaca po tipu kupca</w:t>
      </w:r>
      <w:r w:rsidR="002C463B">
        <w:rPr>
          <w:noProof/>
        </w:rPr>
        <w:t>. Videti poglavlje 5</w:t>
      </w:r>
    </w:p>
    <w:p w:rsidR="002C463B" w:rsidRPr="00BB0255" w:rsidRDefault="002C463B" w:rsidP="000C66B7">
      <w:pPr>
        <w:pStyle w:val="ListParagraph"/>
        <w:numPr>
          <w:ilvl w:val="0"/>
          <w:numId w:val="21"/>
        </w:numPr>
        <w:rPr>
          <w:noProof/>
        </w:rPr>
      </w:pPr>
      <w:r>
        <w:rPr>
          <w:noProof/>
        </w:rPr>
        <w:t>Dodat prikaz informacije o dostupnosti odabranog artikla na svim lokacijama u okviru dijaloga za prikaz više informacija o artiklu. Videti poglavlje 7</w:t>
      </w:r>
    </w:p>
    <w:p w:rsidR="00BE0B6F" w:rsidRPr="00BB0255" w:rsidRDefault="00BE0B6F" w:rsidP="0056712B">
      <w:pPr>
        <w:rPr>
          <w:noProof/>
        </w:rPr>
      </w:pPr>
    </w:p>
    <w:p w:rsidR="00BE0B6F" w:rsidRPr="00BB0255" w:rsidRDefault="00BE0B6F" w:rsidP="0056712B">
      <w:pPr>
        <w:rPr>
          <w:noProof/>
        </w:rPr>
      </w:pPr>
    </w:p>
    <w:p w:rsidR="00BE0B6F" w:rsidRPr="00BB0255" w:rsidRDefault="00BE0B6F" w:rsidP="0056712B">
      <w:pPr>
        <w:rPr>
          <w:noProof/>
        </w:rPr>
      </w:pPr>
    </w:p>
    <w:p w:rsidR="00BE0B6F" w:rsidRPr="00BB0255" w:rsidRDefault="00BE0B6F" w:rsidP="0056712B">
      <w:pPr>
        <w:rPr>
          <w:noProof/>
        </w:rPr>
      </w:pPr>
      <w:bookmarkStart w:id="8" w:name="_GoBack"/>
      <w:bookmarkEnd w:id="8"/>
    </w:p>
    <w:p w:rsidR="00BE0B6F" w:rsidRPr="00BB0255" w:rsidRDefault="00BE0B6F" w:rsidP="0056712B">
      <w:pPr>
        <w:rPr>
          <w:noProof/>
        </w:rPr>
      </w:pPr>
    </w:p>
    <w:p w:rsidR="00BE0B6F" w:rsidRPr="00BB0255" w:rsidRDefault="00BE0B6F" w:rsidP="0056712B">
      <w:pPr>
        <w:rPr>
          <w:noProof/>
        </w:rPr>
      </w:pPr>
    </w:p>
    <w:p w:rsidR="00BE0B6F" w:rsidRPr="00BB0255" w:rsidRDefault="00BE0B6F" w:rsidP="0056712B">
      <w:pPr>
        <w:rPr>
          <w:noProof/>
        </w:rPr>
      </w:pPr>
    </w:p>
    <w:p w:rsidR="00BE0B6F" w:rsidRPr="00BB0255" w:rsidRDefault="00BE0B6F" w:rsidP="0056712B">
      <w:pPr>
        <w:rPr>
          <w:noProof/>
        </w:rPr>
      </w:pPr>
    </w:p>
    <w:p w:rsidR="00BE0B6F" w:rsidRPr="00BB0255" w:rsidRDefault="00BE0B6F" w:rsidP="0056712B">
      <w:pPr>
        <w:rPr>
          <w:noProof/>
        </w:rPr>
      </w:pPr>
    </w:p>
    <w:p w:rsidR="00BE0B6F" w:rsidRPr="00BB0255" w:rsidRDefault="00BE0B6F" w:rsidP="0056712B">
      <w:pPr>
        <w:rPr>
          <w:noProof/>
        </w:rPr>
      </w:pPr>
    </w:p>
    <w:p w:rsidR="00BE0B6F" w:rsidRPr="00BB0255" w:rsidRDefault="00BE0B6F" w:rsidP="0056712B">
      <w:pPr>
        <w:rPr>
          <w:noProof/>
        </w:rPr>
      </w:pPr>
    </w:p>
    <w:p w:rsidR="00BE0B6F" w:rsidRPr="00BB0255" w:rsidRDefault="00BE0B6F" w:rsidP="0056712B">
      <w:pPr>
        <w:rPr>
          <w:noProof/>
        </w:rPr>
      </w:pPr>
    </w:p>
    <w:p w:rsidR="00BE0B6F" w:rsidRPr="00BB0255" w:rsidRDefault="00BE0B6F" w:rsidP="0056712B">
      <w:pPr>
        <w:rPr>
          <w:noProof/>
        </w:rPr>
      </w:pPr>
    </w:p>
    <w:p w:rsidR="00BE0B6F" w:rsidRPr="00BB0255" w:rsidRDefault="00BE0B6F" w:rsidP="0056712B">
      <w:pPr>
        <w:rPr>
          <w:noProof/>
        </w:rPr>
      </w:pPr>
    </w:p>
    <w:p w:rsidR="00BE0B6F" w:rsidRPr="00BB0255" w:rsidRDefault="00BE0B6F" w:rsidP="0056712B">
      <w:pPr>
        <w:rPr>
          <w:noProof/>
        </w:rPr>
      </w:pPr>
    </w:p>
    <w:p w:rsidR="00BE0B6F" w:rsidRPr="00BB0255" w:rsidRDefault="00BE0B6F" w:rsidP="0056712B">
      <w:pPr>
        <w:rPr>
          <w:noProof/>
        </w:rPr>
      </w:pPr>
    </w:p>
    <w:p w:rsidR="00BE0B6F" w:rsidRPr="00BB0255" w:rsidRDefault="00BE0B6F" w:rsidP="00BE0B6F">
      <w:pPr>
        <w:pStyle w:val="Heading2"/>
        <w:rPr>
          <w:noProof/>
        </w:rPr>
      </w:pPr>
      <w:bookmarkStart w:id="9" w:name="_Toc407101045"/>
      <w:r w:rsidRPr="00BB0255">
        <w:rPr>
          <w:noProof/>
        </w:rPr>
        <w:lastRenderedPageBreak/>
        <w:t>Pokloni</w:t>
      </w:r>
      <w:bookmarkEnd w:id="9"/>
      <w:r w:rsidRPr="00BB0255">
        <w:rPr>
          <w:noProof/>
        </w:rPr>
        <w:br/>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BE0B6F" w:rsidRPr="00BB0255" w:rsidTr="00A00E5F">
        <w:tc>
          <w:tcPr>
            <w:tcW w:w="7195" w:type="dxa"/>
          </w:tcPr>
          <w:p w:rsidR="00BE0B6F" w:rsidRPr="00BB0255" w:rsidRDefault="00BE0B6F" w:rsidP="00A00E5F">
            <w:pPr>
              <w:jc w:val="center"/>
              <w:rPr>
                <w:noProof/>
              </w:rPr>
            </w:pPr>
            <w:r w:rsidRPr="00BB0255">
              <w:rPr>
                <w:noProof/>
                <w:lang w:eastAsia="sr-Latn-RS"/>
              </w:rPr>
              <w:drawing>
                <wp:inline distT="0" distB="0" distL="0" distR="0">
                  <wp:extent cx="2700000" cy="4320000"/>
                  <wp:effectExtent l="0" t="0" r="5715" b="444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BE0B6F" w:rsidRPr="00BB0255" w:rsidRDefault="00BB0255" w:rsidP="00BB0255">
            <w:pPr>
              <w:spacing w:before="240"/>
              <w:rPr>
                <w:noProof/>
              </w:rPr>
            </w:pPr>
            <w:r w:rsidRPr="00BB0255">
              <w:rPr>
                <w:noProof/>
              </w:rPr>
              <w:t xml:space="preserve">U okviru stavke svake realizacije na ekranu za unos realizacija dodato je prikladno dugme za unos poklona vezanih za odabranu realizaciju koje otvara novi ekran. Dugme menja boju u zavisnosti od statusa poklona: </w:t>
            </w:r>
            <w:r>
              <w:rPr>
                <w:noProof/>
              </w:rPr>
              <w:br/>
            </w:r>
            <w:r w:rsidRPr="00BB0255">
              <w:rPr>
                <w:noProof/>
                <w:color w:val="989898" w:themeColor="text2" w:themeTint="80"/>
              </w:rPr>
              <w:t xml:space="preserve">siva </w:t>
            </w:r>
            <w:r>
              <w:rPr>
                <w:noProof/>
              </w:rPr>
              <w:t>– ne postoje uneti pokloni za odabranu realizaciju</w:t>
            </w:r>
            <w:r>
              <w:rPr>
                <w:noProof/>
              </w:rPr>
              <w:br/>
            </w:r>
            <w:r w:rsidRPr="00BB0255">
              <w:rPr>
                <w:noProof/>
                <w:color w:val="FF0000"/>
              </w:rPr>
              <w:t xml:space="preserve">crvena </w:t>
            </w:r>
            <w:r>
              <w:rPr>
                <w:noProof/>
              </w:rPr>
              <w:t>– postoje pokloni za odabranu realizaciju ali nisu sinhronizovani</w:t>
            </w:r>
            <w:r>
              <w:rPr>
                <w:noProof/>
              </w:rPr>
              <w:br/>
            </w:r>
            <w:r w:rsidRPr="00BB0255">
              <w:rPr>
                <w:noProof/>
                <w:color w:val="00B050"/>
              </w:rPr>
              <w:t xml:space="preserve">zelena </w:t>
            </w:r>
            <w:r>
              <w:rPr>
                <w:noProof/>
              </w:rPr>
              <w:t>– pokloni su uspešno sinhronizovani</w:t>
            </w:r>
          </w:p>
        </w:tc>
        <w:tc>
          <w:tcPr>
            <w:tcW w:w="7195" w:type="dxa"/>
          </w:tcPr>
          <w:p w:rsidR="00BE0B6F" w:rsidRPr="00BB0255" w:rsidRDefault="00BE0B6F" w:rsidP="00A00E5F">
            <w:pPr>
              <w:jc w:val="center"/>
              <w:rPr>
                <w:noProof/>
              </w:rPr>
            </w:pPr>
            <w:r w:rsidRPr="00BB0255">
              <w:rPr>
                <w:noProof/>
                <w:lang w:eastAsia="sr-Latn-RS"/>
              </w:rPr>
              <w:drawing>
                <wp:inline distT="0" distB="0" distL="0" distR="0">
                  <wp:extent cx="2700000" cy="4320000"/>
                  <wp:effectExtent l="0" t="0" r="5715"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BE0B6F" w:rsidRPr="00BB0255" w:rsidRDefault="00BB0255" w:rsidP="00BB0255">
            <w:pPr>
              <w:spacing w:before="240"/>
              <w:rPr>
                <w:noProof/>
                <w:lang w:val="en-US"/>
              </w:rPr>
            </w:pPr>
            <w:r>
              <w:rPr>
                <w:noProof/>
              </w:rPr>
              <w:t xml:space="preserve">Ekran za unos poklona na kome je potrebno popuniti prikazana polja. Pritiskom na dugme </w:t>
            </w:r>
            <w:r w:rsidRPr="00645C76">
              <w:rPr>
                <w:b/>
                <w:noProof/>
              </w:rPr>
              <w:t>Dodaj</w:t>
            </w:r>
            <w:r>
              <w:rPr>
                <w:noProof/>
              </w:rPr>
              <w:t xml:space="preserve"> stavka se dodaje u listu. Svaku stavku je moguće obrisati pritiskom na dugme za brisanje sa desne strane. Pritiskom na dugme pošalji pokreće se sinhronizacija.</w:t>
            </w:r>
          </w:p>
        </w:tc>
      </w:tr>
    </w:tbl>
    <w:p w:rsidR="00BE0B6F" w:rsidRDefault="00BB0255" w:rsidP="00BB0255">
      <w:pPr>
        <w:pStyle w:val="Heading2"/>
        <w:rPr>
          <w:noProof/>
        </w:rPr>
      </w:pPr>
      <w:bookmarkStart w:id="10" w:name="_Toc407101046"/>
      <w:r>
        <w:rPr>
          <w:noProof/>
        </w:rPr>
        <w:lastRenderedPageBreak/>
        <w:t>Metode</w:t>
      </w:r>
      <w:bookmarkEnd w:id="10"/>
    </w:p>
    <w:p w:rsidR="00645C76" w:rsidRPr="00645C76" w:rsidRDefault="00645C76" w:rsidP="00645C76"/>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95"/>
        <w:gridCol w:w="7195"/>
      </w:tblGrid>
      <w:tr w:rsidR="00645C76" w:rsidRPr="00BB0255" w:rsidTr="00645C76">
        <w:tc>
          <w:tcPr>
            <w:tcW w:w="7195" w:type="dxa"/>
          </w:tcPr>
          <w:p w:rsidR="00645C76" w:rsidRPr="00BB0255" w:rsidRDefault="00645C76" w:rsidP="00A00E5F">
            <w:pPr>
              <w:jc w:val="center"/>
              <w:rPr>
                <w:noProof/>
              </w:rPr>
            </w:pPr>
            <w:r>
              <w:rPr>
                <w:noProof/>
                <w:lang w:eastAsia="sr-Latn-RS"/>
              </w:rPr>
              <w:drawing>
                <wp:inline distT="0" distB="0" distL="0" distR="0" wp14:anchorId="26FB2A8B" wp14:editId="0C9BEF70">
                  <wp:extent cx="2700000" cy="4320000"/>
                  <wp:effectExtent l="0" t="0" r="5715"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3.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645C76" w:rsidRPr="00BB0255" w:rsidRDefault="00645C76" w:rsidP="00645C76">
            <w:pPr>
              <w:spacing w:before="240"/>
              <w:rPr>
                <w:noProof/>
              </w:rPr>
            </w:pPr>
            <w:r w:rsidRPr="00BB0255">
              <w:rPr>
                <w:noProof/>
              </w:rPr>
              <w:t xml:space="preserve">U okviru </w:t>
            </w:r>
            <w:r>
              <w:rPr>
                <w:noProof/>
              </w:rPr>
              <w:t xml:space="preserve">glavnog menija dodata je opcija </w:t>
            </w:r>
            <w:r w:rsidRPr="00645C76">
              <w:rPr>
                <w:b/>
                <w:noProof/>
              </w:rPr>
              <w:t>Metode</w:t>
            </w:r>
            <w:r>
              <w:rPr>
                <w:noProof/>
              </w:rPr>
              <w:t xml:space="preserve"> koja otvara ekran sa listom unetih metoda i poljem za filtiranje po šifri/opisu metode/artikla.</w:t>
            </w:r>
          </w:p>
        </w:tc>
        <w:tc>
          <w:tcPr>
            <w:tcW w:w="7195" w:type="dxa"/>
          </w:tcPr>
          <w:p w:rsidR="00645C76" w:rsidRPr="00BB0255" w:rsidRDefault="00645C76" w:rsidP="00A00E5F">
            <w:pPr>
              <w:jc w:val="center"/>
              <w:rPr>
                <w:noProof/>
              </w:rPr>
            </w:pPr>
            <w:r>
              <w:rPr>
                <w:noProof/>
                <w:lang w:eastAsia="sr-Latn-RS"/>
              </w:rPr>
              <w:drawing>
                <wp:inline distT="0" distB="0" distL="0" distR="0" wp14:anchorId="553D6677" wp14:editId="2F90C7B6">
                  <wp:extent cx="2700000" cy="4320000"/>
                  <wp:effectExtent l="0" t="0" r="5715"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4.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645C76" w:rsidRPr="00BB0255" w:rsidRDefault="00645C76" w:rsidP="00A00E5F">
            <w:pPr>
              <w:spacing w:before="240"/>
              <w:rPr>
                <w:noProof/>
                <w:lang w:val="en-US"/>
              </w:rPr>
            </w:pPr>
            <w:r>
              <w:rPr>
                <w:noProof/>
              </w:rPr>
              <w:t>Pritiskom na željenu stavku u listi otvara se dijalog sa svim dostupnim informacijama o metodi.</w:t>
            </w:r>
          </w:p>
        </w:tc>
      </w:tr>
      <w:tr w:rsidR="00645C76" w:rsidRPr="00BB0255" w:rsidTr="00645C76">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c>
          <w:tcPr>
            <w:tcW w:w="7195" w:type="dxa"/>
            <w:tcBorders>
              <w:top w:val="nil"/>
              <w:left w:val="nil"/>
              <w:bottom w:val="nil"/>
              <w:right w:val="nil"/>
            </w:tcBorders>
          </w:tcPr>
          <w:p w:rsidR="00645C76" w:rsidRPr="00BB0255" w:rsidRDefault="00645C76" w:rsidP="00A00E5F">
            <w:pPr>
              <w:jc w:val="center"/>
              <w:rPr>
                <w:noProof/>
              </w:rPr>
            </w:pPr>
            <w:r>
              <w:rPr>
                <w:noProof/>
                <w:lang w:eastAsia="sr-Latn-RS"/>
              </w:rPr>
              <w:lastRenderedPageBreak/>
              <w:drawing>
                <wp:inline distT="0" distB="0" distL="0" distR="0">
                  <wp:extent cx="2700000" cy="4320000"/>
                  <wp:effectExtent l="0" t="0" r="5715" b="444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5.png"/>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645C76" w:rsidRPr="00BB0255" w:rsidRDefault="00645C76" w:rsidP="00645C76">
            <w:pPr>
              <w:spacing w:before="240"/>
              <w:rPr>
                <w:noProof/>
              </w:rPr>
            </w:pPr>
            <w:r>
              <w:rPr>
                <w:noProof/>
              </w:rPr>
              <w:t xml:space="preserve">Dugim pritiskom na željenu stavku u listi prikazuju se dodatne opcije za upravljanje sa odabranom metodom. Opcija </w:t>
            </w:r>
            <w:r w:rsidRPr="00645C76">
              <w:rPr>
                <w:b/>
                <w:noProof/>
              </w:rPr>
              <w:t>Nova po šablonu</w:t>
            </w:r>
            <w:r>
              <w:rPr>
                <w:noProof/>
              </w:rPr>
              <w:t xml:space="preserve"> otvara ekran za unos nove metode i automatski je popunjava podacima sa odabrane metode.</w:t>
            </w:r>
          </w:p>
        </w:tc>
        <w:tc>
          <w:tcPr>
            <w:tcW w:w="7195" w:type="dxa"/>
            <w:tcBorders>
              <w:top w:val="nil"/>
              <w:left w:val="nil"/>
              <w:bottom w:val="nil"/>
              <w:right w:val="nil"/>
            </w:tcBorders>
          </w:tcPr>
          <w:p w:rsidR="00645C76" w:rsidRPr="00BB0255" w:rsidRDefault="00645C76" w:rsidP="00A00E5F">
            <w:pPr>
              <w:jc w:val="center"/>
              <w:rPr>
                <w:noProof/>
              </w:rPr>
            </w:pPr>
            <w:r>
              <w:rPr>
                <w:noProof/>
                <w:lang w:eastAsia="sr-Latn-RS"/>
              </w:rPr>
              <w:drawing>
                <wp:inline distT="0" distB="0" distL="0" distR="0">
                  <wp:extent cx="2700000" cy="4320000"/>
                  <wp:effectExtent l="0" t="0" r="5715"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6.png"/>
                          <pic:cNvPicPr/>
                        </pic:nvPicPr>
                        <pic:blipFill>
                          <a:blip r:embed="rId55" cstate="print">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inline>
              </w:drawing>
            </w:r>
          </w:p>
          <w:p w:rsidR="00645C76" w:rsidRPr="00645C76" w:rsidRDefault="00645C76" w:rsidP="00645C76">
            <w:pPr>
              <w:spacing w:before="240"/>
              <w:rPr>
                <w:noProof/>
                <w:lang w:val="en-US"/>
              </w:rPr>
            </w:pPr>
            <w:r>
              <w:rPr>
                <w:noProof/>
              </w:rPr>
              <w:t xml:space="preserve">Ekran za unos nove metode. </w:t>
            </w:r>
            <w:r w:rsidRPr="00BB0255">
              <w:rPr>
                <w:noProof/>
              </w:rPr>
              <w:t xml:space="preserve">Potrebno je popuniti polja prikazana na slici. Nakon što ste popunili polja potrebno je pritisnuti dugme </w:t>
            </w:r>
            <w:r w:rsidRPr="00BB0255">
              <w:rPr>
                <w:b/>
                <w:noProof/>
              </w:rPr>
              <w:t>Sačuvaj</w:t>
            </w:r>
            <w:r w:rsidRPr="00BB0255">
              <w:rPr>
                <w:noProof/>
              </w:rPr>
              <w:t xml:space="preserve"> koje će nakon validacije unetih podataka sačuvati </w:t>
            </w:r>
            <w:r>
              <w:rPr>
                <w:noProof/>
              </w:rPr>
              <w:t>metodu</w:t>
            </w:r>
            <w:r w:rsidRPr="00BB0255">
              <w:rPr>
                <w:noProof/>
              </w:rPr>
              <w:t xml:space="preserve"> i automatski pokrenuti sinhronizaciju. U slučaju da se odabere opcija </w:t>
            </w:r>
            <w:r w:rsidRPr="00BB0255">
              <w:rPr>
                <w:b/>
                <w:noProof/>
              </w:rPr>
              <w:t>Otkaži</w:t>
            </w:r>
            <w:r w:rsidRPr="00BB0255">
              <w:rPr>
                <w:noProof/>
              </w:rPr>
              <w:t xml:space="preserve"> kontakt neće biti sačuvan.</w:t>
            </w:r>
            <w:r>
              <w:rPr>
                <w:noProof/>
              </w:rPr>
              <w:t xml:space="preserve"> Dugme </w:t>
            </w:r>
            <w:r w:rsidRPr="00645C76">
              <w:rPr>
                <w:b/>
                <w:noProof/>
              </w:rPr>
              <w:t>Resetuj formu</w:t>
            </w:r>
            <w:r>
              <w:rPr>
                <w:b/>
                <w:noProof/>
              </w:rPr>
              <w:t xml:space="preserve"> </w:t>
            </w:r>
            <w:r>
              <w:rPr>
                <w:noProof/>
              </w:rPr>
              <w:t>čisti sva polja forme.</w:t>
            </w:r>
          </w:p>
        </w:tc>
      </w:tr>
    </w:tbl>
    <w:p w:rsidR="00645C76" w:rsidRPr="00645C76" w:rsidRDefault="00645C76" w:rsidP="00645C76"/>
    <w:sectPr w:rsidR="00645C76" w:rsidRPr="00645C76" w:rsidSect="005A75E3">
      <w:footerReference w:type="default" r:id="rId56"/>
      <w:pgSz w:w="15840" w:h="12240" w:orient="landscape"/>
      <w:pgMar w:top="720" w:right="720" w:bottom="720" w:left="720" w:header="720" w:footer="283" w:gutter="0"/>
      <w:cols w:space="720"/>
      <w:titlePg/>
      <w:docGrid w:linePitch="299"/>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746DB" w:rsidRDefault="007746DB" w:rsidP="005A75E3">
      <w:pPr>
        <w:spacing w:after="0" w:line="240" w:lineRule="auto"/>
      </w:pPr>
      <w:r>
        <w:separator/>
      </w:r>
    </w:p>
  </w:endnote>
  <w:endnote w:type="continuationSeparator" w:id="0">
    <w:p w:rsidR="007746DB" w:rsidRDefault="007746DB" w:rsidP="005A75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06328131"/>
      <w:docPartObj>
        <w:docPartGallery w:val="Page Numbers (Bottom of Page)"/>
        <w:docPartUnique/>
      </w:docPartObj>
    </w:sdtPr>
    <w:sdtEndPr>
      <w:rPr>
        <w:noProof/>
      </w:rPr>
    </w:sdtEndPr>
    <w:sdtContent>
      <w:p w:rsidR="005A75E3" w:rsidRDefault="007746DB" w:rsidP="005A75E3">
        <w:r>
          <w:pict>
            <v:rect id="_x0000_i1025" style="width:0;height:1.5pt" o:hralign="center" o:hrstd="t" o:hr="t" fillcolor="#a0a0a0" stroked="f"/>
          </w:pict>
        </w:r>
      </w:p>
      <w:p w:rsidR="005A75E3" w:rsidRPr="005A75E3" w:rsidRDefault="005A75E3" w:rsidP="005A75E3">
        <w:pPr>
          <w:rPr>
            <w:rFonts w:cstheme="minorHAnsi"/>
            <w:color w:val="000000" w:themeColor="text1"/>
            <w:sz w:val="16"/>
            <w:szCs w:val="20"/>
          </w:rPr>
        </w:pPr>
        <w:r w:rsidRPr="0045760E">
          <w:rPr>
            <w:rFonts w:cstheme="minorHAnsi"/>
            <w:color w:val="000000" w:themeColor="text1"/>
            <w:sz w:val="16"/>
            <w:szCs w:val="20"/>
          </w:rPr>
          <w:t>© GoPro d.o.o., 201</w:t>
        </w:r>
        <w:r w:rsidR="00BB0255">
          <w:rPr>
            <w:rFonts w:cstheme="minorHAnsi"/>
            <w:color w:val="000000" w:themeColor="text1"/>
            <w:sz w:val="16"/>
            <w:szCs w:val="20"/>
          </w:rPr>
          <w:t>4</w:t>
        </w:r>
        <w:r w:rsidRPr="0045760E">
          <w:rPr>
            <w:rFonts w:cstheme="minorHAnsi"/>
            <w:color w:val="000000" w:themeColor="text1"/>
            <w:sz w:val="16"/>
            <w:szCs w:val="20"/>
          </w:rPr>
          <w:t xml:space="preserve">. Ovaj dokument je autorsko delo </w:t>
        </w:r>
        <w:r>
          <w:rPr>
            <w:rFonts w:cstheme="minorHAnsi"/>
            <w:color w:val="000000" w:themeColor="text1"/>
            <w:sz w:val="16"/>
            <w:szCs w:val="20"/>
          </w:rPr>
          <w:t>Data Status</w:t>
        </w:r>
        <w:r w:rsidRPr="0045760E">
          <w:rPr>
            <w:rFonts w:cstheme="minorHAnsi"/>
            <w:color w:val="000000" w:themeColor="text1"/>
            <w:sz w:val="16"/>
            <w:szCs w:val="20"/>
          </w:rPr>
          <w:t xml:space="preserve"> d.o.o. Beograd. Sva prava zadržana. Ovaj dokument sadrži poverljive i/ili privilegovane informacije i namenjen je isključivo za korišćenje od strane ovlašćenih lica u </w:t>
        </w:r>
        <w:r>
          <w:rPr>
            <w:rFonts w:cstheme="minorHAnsi"/>
            <w:color w:val="000000" w:themeColor="text1"/>
            <w:sz w:val="16"/>
            <w:szCs w:val="20"/>
          </w:rPr>
          <w:t>Data Status</w:t>
        </w:r>
        <w:r w:rsidRPr="0045760E">
          <w:rPr>
            <w:rFonts w:cstheme="minorHAnsi"/>
            <w:color w:val="000000" w:themeColor="text1"/>
            <w:sz w:val="16"/>
            <w:szCs w:val="20"/>
          </w:rPr>
          <w:t xml:space="preserve"> d.o.o. Ako niste među ovlašćenim licima (primili ste dokument greškom) molimo odmah obavestite ovlašćeno lice i uništite ovaj dokument, nakon čega ovlašćeno lice mora odmah obavestiti autora dokumenta o nastalom slučaju. Niti jedan deo ovog dokumenta ne sme se davati na uvid, kopirati, obelodanjivati, prosleđivati, citirati ili reprodukovati izvan organizacije </w:t>
        </w:r>
        <w:r>
          <w:rPr>
            <w:rFonts w:cstheme="minorHAnsi"/>
            <w:color w:val="000000" w:themeColor="text1"/>
            <w:sz w:val="16"/>
            <w:szCs w:val="20"/>
          </w:rPr>
          <w:t>Data Status</w:t>
        </w:r>
        <w:r w:rsidRPr="0045760E">
          <w:rPr>
            <w:rFonts w:cstheme="minorHAnsi"/>
            <w:color w:val="000000" w:themeColor="text1"/>
            <w:sz w:val="16"/>
            <w:szCs w:val="20"/>
          </w:rPr>
          <w:t xml:space="preserve"> d.o.o. bez prethodnog pisanog odobrenja od strane autora.</w:t>
        </w:r>
      </w:p>
      <w:p w:rsidR="005A75E3" w:rsidRPr="005A75E3" w:rsidRDefault="005A75E3" w:rsidP="005A75E3">
        <w:pPr>
          <w:pStyle w:val="Footer"/>
          <w:jc w:val="center"/>
        </w:pPr>
        <w:r>
          <w:fldChar w:fldCharType="begin"/>
        </w:r>
        <w:r>
          <w:instrText xml:space="preserve"> PAGE   \* MERGEFORMAT </w:instrText>
        </w:r>
        <w:r>
          <w:fldChar w:fldCharType="separate"/>
        </w:r>
        <w:r w:rsidR="00652DB8">
          <w:rPr>
            <w:noProof/>
          </w:rPr>
          <w:t>21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746DB" w:rsidRDefault="007746DB" w:rsidP="005A75E3">
      <w:pPr>
        <w:spacing w:after="0" w:line="240" w:lineRule="auto"/>
      </w:pPr>
      <w:r>
        <w:separator/>
      </w:r>
    </w:p>
  </w:footnote>
  <w:footnote w:type="continuationSeparator" w:id="0">
    <w:p w:rsidR="007746DB" w:rsidRDefault="007746DB" w:rsidP="005A75E3">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11D42FA"/>
    <w:multiLevelType w:val="hybridMultilevel"/>
    <w:tmpl w:val="F530F76E"/>
    <w:lvl w:ilvl="0" w:tplc="FD8A5A48">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1">
    <w:nsid w:val="1482775B"/>
    <w:multiLevelType w:val="multilevel"/>
    <w:tmpl w:val="0EBA3C40"/>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nsid w:val="2114242D"/>
    <w:multiLevelType w:val="hybridMultilevel"/>
    <w:tmpl w:val="4F8AF104"/>
    <w:lvl w:ilvl="0" w:tplc="69EACD1E">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3">
    <w:nsid w:val="2EA4054C"/>
    <w:multiLevelType w:val="hybridMultilevel"/>
    <w:tmpl w:val="AF806116"/>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4">
    <w:nsid w:val="398B5385"/>
    <w:multiLevelType w:val="hybridMultilevel"/>
    <w:tmpl w:val="AB207634"/>
    <w:lvl w:ilvl="0" w:tplc="69EACD1E">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5">
    <w:nsid w:val="3C426BBD"/>
    <w:multiLevelType w:val="hybridMultilevel"/>
    <w:tmpl w:val="09D23674"/>
    <w:lvl w:ilvl="0" w:tplc="88407124">
      <w:numFmt w:val="bullet"/>
      <w:lvlText w:val="-"/>
      <w:lvlJc w:val="left"/>
      <w:pPr>
        <w:ind w:left="720" w:hanging="360"/>
      </w:pPr>
      <w:rPr>
        <w:rFonts w:ascii="Calibri" w:eastAsiaTheme="minorEastAsia" w:hAnsi="Calibri" w:cstheme="minorBidi"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6">
    <w:nsid w:val="3D4679AE"/>
    <w:multiLevelType w:val="hybridMultilevel"/>
    <w:tmpl w:val="5B90FF28"/>
    <w:lvl w:ilvl="0" w:tplc="69EACD1E">
      <w:start w:val="1"/>
      <w:numFmt w:val="decimal"/>
      <w:lvlText w:val="(%1)"/>
      <w:lvlJc w:val="left"/>
      <w:pPr>
        <w:ind w:left="720" w:hanging="360"/>
      </w:pPr>
      <w:rPr>
        <w:rFonts w:hint="default"/>
      </w:r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abstractNum w:abstractNumId="7">
    <w:nsid w:val="3F810917"/>
    <w:multiLevelType w:val="hybridMultilevel"/>
    <w:tmpl w:val="2CBC93A8"/>
    <w:lvl w:ilvl="0" w:tplc="55C857C2">
      <w:numFmt w:val="bullet"/>
      <w:lvlText w:val="-"/>
      <w:lvlJc w:val="left"/>
      <w:pPr>
        <w:ind w:left="405" w:hanging="360"/>
      </w:pPr>
      <w:rPr>
        <w:rFonts w:ascii="Calibri" w:eastAsiaTheme="minorEastAsia" w:hAnsi="Calibri" w:cstheme="minorBidi" w:hint="default"/>
      </w:rPr>
    </w:lvl>
    <w:lvl w:ilvl="1" w:tplc="241A0003" w:tentative="1">
      <w:start w:val="1"/>
      <w:numFmt w:val="bullet"/>
      <w:lvlText w:val="o"/>
      <w:lvlJc w:val="left"/>
      <w:pPr>
        <w:ind w:left="1125" w:hanging="360"/>
      </w:pPr>
      <w:rPr>
        <w:rFonts w:ascii="Courier New" w:hAnsi="Courier New" w:cs="Courier New" w:hint="default"/>
      </w:rPr>
    </w:lvl>
    <w:lvl w:ilvl="2" w:tplc="241A0005" w:tentative="1">
      <w:start w:val="1"/>
      <w:numFmt w:val="bullet"/>
      <w:lvlText w:val=""/>
      <w:lvlJc w:val="left"/>
      <w:pPr>
        <w:ind w:left="1845" w:hanging="360"/>
      </w:pPr>
      <w:rPr>
        <w:rFonts w:ascii="Wingdings" w:hAnsi="Wingdings" w:hint="default"/>
      </w:rPr>
    </w:lvl>
    <w:lvl w:ilvl="3" w:tplc="241A0001" w:tentative="1">
      <w:start w:val="1"/>
      <w:numFmt w:val="bullet"/>
      <w:lvlText w:val=""/>
      <w:lvlJc w:val="left"/>
      <w:pPr>
        <w:ind w:left="2565" w:hanging="360"/>
      </w:pPr>
      <w:rPr>
        <w:rFonts w:ascii="Symbol" w:hAnsi="Symbol" w:hint="default"/>
      </w:rPr>
    </w:lvl>
    <w:lvl w:ilvl="4" w:tplc="241A0003" w:tentative="1">
      <w:start w:val="1"/>
      <w:numFmt w:val="bullet"/>
      <w:lvlText w:val="o"/>
      <w:lvlJc w:val="left"/>
      <w:pPr>
        <w:ind w:left="3285" w:hanging="360"/>
      </w:pPr>
      <w:rPr>
        <w:rFonts w:ascii="Courier New" w:hAnsi="Courier New" w:cs="Courier New" w:hint="default"/>
      </w:rPr>
    </w:lvl>
    <w:lvl w:ilvl="5" w:tplc="241A0005" w:tentative="1">
      <w:start w:val="1"/>
      <w:numFmt w:val="bullet"/>
      <w:lvlText w:val=""/>
      <w:lvlJc w:val="left"/>
      <w:pPr>
        <w:ind w:left="4005" w:hanging="360"/>
      </w:pPr>
      <w:rPr>
        <w:rFonts w:ascii="Wingdings" w:hAnsi="Wingdings" w:hint="default"/>
      </w:rPr>
    </w:lvl>
    <w:lvl w:ilvl="6" w:tplc="241A0001" w:tentative="1">
      <w:start w:val="1"/>
      <w:numFmt w:val="bullet"/>
      <w:lvlText w:val=""/>
      <w:lvlJc w:val="left"/>
      <w:pPr>
        <w:ind w:left="4725" w:hanging="360"/>
      </w:pPr>
      <w:rPr>
        <w:rFonts w:ascii="Symbol" w:hAnsi="Symbol" w:hint="default"/>
      </w:rPr>
    </w:lvl>
    <w:lvl w:ilvl="7" w:tplc="241A0003" w:tentative="1">
      <w:start w:val="1"/>
      <w:numFmt w:val="bullet"/>
      <w:lvlText w:val="o"/>
      <w:lvlJc w:val="left"/>
      <w:pPr>
        <w:ind w:left="5445" w:hanging="360"/>
      </w:pPr>
      <w:rPr>
        <w:rFonts w:ascii="Courier New" w:hAnsi="Courier New" w:cs="Courier New" w:hint="default"/>
      </w:rPr>
    </w:lvl>
    <w:lvl w:ilvl="8" w:tplc="241A0005" w:tentative="1">
      <w:start w:val="1"/>
      <w:numFmt w:val="bullet"/>
      <w:lvlText w:val=""/>
      <w:lvlJc w:val="left"/>
      <w:pPr>
        <w:ind w:left="6165" w:hanging="360"/>
      </w:pPr>
      <w:rPr>
        <w:rFonts w:ascii="Wingdings" w:hAnsi="Wingdings" w:hint="default"/>
      </w:rPr>
    </w:lvl>
  </w:abstractNum>
  <w:abstractNum w:abstractNumId="8">
    <w:nsid w:val="49E52125"/>
    <w:multiLevelType w:val="hybridMultilevel"/>
    <w:tmpl w:val="7B5CFF60"/>
    <w:lvl w:ilvl="0" w:tplc="241A0001">
      <w:start w:val="1"/>
      <w:numFmt w:val="bullet"/>
      <w:lvlText w:val=""/>
      <w:lvlJc w:val="left"/>
      <w:pPr>
        <w:ind w:left="720" w:hanging="360"/>
      </w:pPr>
      <w:rPr>
        <w:rFonts w:ascii="Symbol" w:hAnsi="Symbol" w:hint="default"/>
      </w:rPr>
    </w:lvl>
    <w:lvl w:ilvl="1" w:tplc="241A0003" w:tentative="1">
      <w:start w:val="1"/>
      <w:numFmt w:val="bullet"/>
      <w:lvlText w:val="o"/>
      <w:lvlJc w:val="left"/>
      <w:pPr>
        <w:ind w:left="1440" w:hanging="360"/>
      </w:pPr>
      <w:rPr>
        <w:rFonts w:ascii="Courier New" w:hAnsi="Courier New" w:cs="Courier New" w:hint="default"/>
      </w:rPr>
    </w:lvl>
    <w:lvl w:ilvl="2" w:tplc="241A0005" w:tentative="1">
      <w:start w:val="1"/>
      <w:numFmt w:val="bullet"/>
      <w:lvlText w:val=""/>
      <w:lvlJc w:val="left"/>
      <w:pPr>
        <w:ind w:left="2160" w:hanging="360"/>
      </w:pPr>
      <w:rPr>
        <w:rFonts w:ascii="Wingdings" w:hAnsi="Wingdings" w:hint="default"/>
      </w:rPr>
    </w:lvl>
    <w:lvl w:ilvl="3" w:tplc="241A0001" w:tentative="1">
      <w:start w:val="1"/>
      <w:numFmt w:val="bullet"/>
      <w:lvlText w:val=""/>
      <w:lvlJc w:val="left"/>
      <w:pPr>
        <w:ind w:left="2880" w:hanging="360"/>
      </w:pPr>
      <w:rPr>
        <w:rFonts w:ascii="Symbol" w:hAnsi="Symbol" w:hint="default"/>
      </w:rPr>
    </w:lvl>
    <w:lvl w:ilvl="4" w:tplc="241A0003" w:tentative="1">
      <w:start w:val="1"/>
      <w:numFmt w:val="bullet"/>
      <w:lvlText w:val="o"/>
      <w:lvlJc w:val="left"/>
      <w:pPr>
        <w:ind w:left="3600" w:hanging="360"/>
      </w:pPr>
      <w:rPr>
        <w:rFonts w:ascii="Courier New" w:hAnsi="Courier New" w:cs="Courier New" w:hint="default"/>
      </w:rPr>
    </w:lvl>
    <w:lvl w:ilvl="5" w:tplc="241A0005" w:tentative="1">
      <w:start w:val="1"/>
      <w:numFmt w:val="bullet"/>
      <w:lvlText w:val=""/>
      <w:lvlJc w:val="left"/>
      <w:pPr>
        <w:ind w:left="4320" w:hanging="360"/>
      </w:pPr>
      <w:rPr>
        <w:rFonts w:ascii="Wingdings" w:hAnsi="Wingdings" w:hint="default"/>
      </w:rPr>
    </w:lvl>
    <w:lvl w:ilvl="6" w:tplc="241A0001" w:tentative="1">
      <w:start w:val="1"/>
      <w:numFmt w:val="bullet"/>
      <w:lvlText w:val=""/>
      <w:lvlJc w:val="left"/>
      <w:pPr>
        <w:ind w:left="5040" w:hanging="360"/>
      </w:pPr>
      <w:rPr>
        <w:rFonts w:ascii="Symbol" w:hAnsi="Symbol" w:hint="default"/>
      </w:rPr>
    </w:lvl>
    <w:lvl w:ilvl="7" w:tplc="241A0003" w:tentative="1">
      <w:start w:val="1"/>
      <w:numFmt w:val="bullet"/>
      <w:lvlText w:val="o"/>
      <w:lvlJc w:val="left"/>
      <w:pPr>
        <w:ind w:left="5760" w:hanging="360"/>
      </w:pPr>
      <w:rPr>
        <w:rFonts w:ascii="Courier New" w:hAnsi="Courier New" w:cs="Courier New" w:hint="default"/>
      </w:rPr>
    </w:lvl>
    <w:lvl w:ilvl="8" w:tplc="241A0005" w:tentative="1">
      <w:start w:val="1"/>
      <w:numFmt w:val="bullet"/>
      <w:lvlText w:val=""/>
      <w:lvlJc w:val="left"/>
      <w:pPr>
        <w:ind w:left="6480" w:hanging="360"/>
      </w:pPr>
      <w:rPr>
        <w:rFonts w:ascii="Wingdings" w:hAnsi="Wingdings" w:hint="default"/>
      </w:rPr>
    </w:lvl>
  </w:abstractNum>
  <w:abstractNum w:abstractNumId="9">
    <w:nsid w:val="56EC68FA"/>
    <w:multiLevelType w:val="hybridMultilevel"/>
    <w:tmpl w:val="3CDA00E4"/>
    <w:lvl w:ilvl="0" w:tplc="241A000F">
      <w:start w:val="1"/>
      <w:numFmt w:val="decimal"/>
      <w:lvlText w:val="%1."/>
      <w:lvlJc w:val="left"/>
      <w:pPr>
        <w:ind w:left="720" w:hanging="360"/>
      </w:pPr>
    </w:lvl>
    <w:lvl w:ilvl="1" w:tplc="241A0019" w:tentative="1">
      <w:start w:val="1"/>
      <w:numFmt w:val="lowerLetter"/>
      <w:lvlText w:val="%2."/>
      <w:lvlJc w:val="left"/>
      <w:pPr>
        <w:ind w:left="1440" w:hanging="360"/>
      </w:pPr>
    </w:lvl>
    <w:lvl w:ilvl="2" w:tplc="241A001B" w:tentative="1">
      <w:start w:val="1"/>
      <w:numFmt w:val="lowerRoman"/>
      <w:lvlText w:val="%3."/>
      <w:lvlJc w:val="right"/>
      <w:pPr>
        <w:ind w:left="2160" w:hanging="180"/>
      </w:pPr>
    </w:lvl>
    <w:lvl w:ilvl="3" w:tplc="241A000F" w:tentative="1">
      <w:start w:val="1"/>
      <w:numFmt w:val="decimal"/>
      <w:lvlText w:val="%4."/>
      <w:lvlJc w:val="left"/>
      <w:pPr>
        <w:ind w:left="2880" w:hanging="360"/>
      </w:pPr>
    </w:lvl>
    <w:lvl w:ilvl="4" w:tplc="241A0019" w:tentative="1">
      <w:start w:val="1"/>
      <w:numFmt w:val="lowerLetter"/>
      <w:lvlText w:val="%5."/>
      <w:lvlJc w:val="left"/>
      <w:pPr>
        <w:ind w:left="3600" w:hanging="360"/>
      </w:pPr>
    </w:lvl>
    <w:lvl w:ilvl="5" w:tplc="241A001B" w:tentative="1">
      <w:start w:val="1"/>
      <w:numFmt w:val="lowerRoman"/>
      <w:lvlText w:val="%6."/>
      <w:lvlJc w:val="right"/>
      <w:pPr>
        <w:ind w:left="4320" w:hanging="180"/>
      </w:pPr>
    </w:lvl>
    <w:lvl w:ilvl="6" w:tplc="241A000F" w:tentative="1">
      <w:start w:val="1"/>
      <w:numFmt w:val="decimal"/>
      <w:lvlText w:val="%7."/>
      <w:lvlJc w:val="left"/>
      <w:pPr>
        <w:ind w:left="5040" w:hanging="360"/>
      </w:pPr>
    </w:lvl>
    <w:lvl w:ilvl="7" w:tplc="241A0019" w:tentative="1">
      <w:start w:val="1"/>
      <w:numFmt w:val="lowerLetter"/>
      <w:lvlText w:val="%8."/>
      <w:lvlJc w:val="left"/>
      <w:pPr>
        <w:ind w:left="5760" w:hanging="360"/>
      </w:pPr>
    </w:lvl>
    <w:lvl w:ilvl="8" w:tplc="241A001B" w:tentative="1">
      <w:start w:val="1"/>
      <w:numFmt w:val="lowerRoman"/>
      <w:lvlText w:val="%9."/>
      <w:lvlJc w:val="right"/>
      <w:pPr>
        <w:ind w:left="6480" w:hanging="180"/>
      </w:pPr>
    </w:lvl>
  </w:abstractNum>
  <w:num w:numId="1">
    <w:abstractNumId w:val="1"/>
  </w:num>
  <w:num w:numId="2">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1"/>
  </w:num>
  <w:num w:numId="12">
    <w:abstractNumId w:val="1"/>
  </w:num>
  <w:num w:numId="13">
    <w:abstractNumId w:val="8"/>
  </w:num>
  <w:num w:numId="14">
    <w:abstractNumId w:val="0"/>
  </w:num>
  <w:num w:numId="15">
    <w:abstractNumId w:val="4"/>
  </w:num>
  <w:num w:numId="16">
    <w:abstractNumId w:val="3"/>
  </w:num>
  <w:num w:numId="17">
    <w:abstractNumId w:val="2"/>
  </w:num>
  <w:num w:numId="18">
    <w:abstractNumId w:val="6"/>
  </w:num>
  <w:num w:numId="19">
    <w:abstractNumId w:val="5"/>
  </w:num>
  <w:num w:numId="20">
    <w:abstractNumId w:val="7"/>
  </w:num>
  <w:num w:numId="21">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A75E3"/>
    <w:rsid w:val="000819DE"/>
    <w:rsid w:val="000C66B7"/>
    <w:rsid w:val="00182723"/>
    <w:rsid w:val="001B4755"/>
    <w:rsid w:val="00206DFC"/>
    <w:rsid w:val="00270ECA"/>
    <w:rsid w:val="002C463B"/>
    <w:rsid w:val="002C46AC"/>
    <w:rsid w:val="003107FC"/>
    <w:rsid w:val="00383F6F"/>
    <w:rsid w:val="0039229C"/>
    <w:rsid w:val="003A1A77"/>
    <w:rsid w:val="003B2095"/>
    <w:rsid w:val="00451A44"/>
    <w:rsid w:val="00492A7C"/>
    <w:rsid w:val="004B510A"/>
    <w:rsid w:val="005039AA"/>
    <w:rsid w:val="00513E16"/>
    <w:rsid w:val="00522239"/>
    <w:rsid w:val="00524A45"/>
    <w:rsid w:val="00536FDE"/>
    <w:rsid w:val="0056712B"/>
    <w:rsid w:val="005A75E3"/>
    <w:rsid w:val="005C14BF"/>
    <w:rsid w:val="00645C76"/>
    <w:rsid w:val="00652DB8"/>
    <w:rsid w:val="00674FD1"/>
    <w:rsid w:val="00683854"/>
    <w:rsid w:val="006B24CE"/>
    <w:rsid w:val="00721184"/>
    <w:rsid w:val="00721F7B"/>
    <w:rsid w:val="00734572"/>
    <w:rsid w:val="0073468A"/>
    <w:rsid w:val="00765268"/>
    <w:rsid w:val="007746DB"/>
    <w:rsid w:val="0078251E"/>
    <w:rsid w:val="007905DF"/>
    <w:rsid w:val="00796481"/>
    <w:rsid w:val="007D4458"/>
    <w:rsid w:val="007E5B0A"/>
    <w:rsid w:val="008B302A"/>
    <w:rsid w:val="008F6FC9"/>
    <w:rsid w:val="00921DF4"/>
    <w:rsid w:val="00943048"/>
    <w:rsid w:val="009938C6"/>
    <w:rsid w:val="009A539E"/>
    <w:rsid w:val="00A13E17"/>
    <w:rsid w:val="00AA2025"/>
    <w:rsid w:val="00AA7D3E"/>
    <w:rsid w:val="00B2471D"/>
    <w:rsid w:val="00B730CA"/>
    <w:rsid w:val="00BB0255"/>
    <w:rsid w:val="00BE0B6F"/>
    <w:rsid w:val="00C314D2"/>
    <w:rsid w:val="00C76EB8"/>
    <w:rsid w:val="00CC49AB"/>
    <w:rsid w:val="00CC589D"/>
    <w:rsid w:val="00CD2D15"/>
    <w:rsid w:val="00D65812"/>
    <w:rsid w:val="00D75284"/>
    <w:rsid w:val="00DE4283"/>
    <w:rsid w:val="00DE5775"/>
    <w:rsid w:val="00DF6DF2"/>
    <w:rsid w:val="00E37EC7"/>
    <w:rsid w:val="00E95C18"/>
    <w:rsid w:val="00ED3AC0"/>
    <w:rsid w:val="00ED70B0"/>
    <w:rsid w:val="00F63AE3"/>
    <w:rsid w:val="00FE35EA"/>
  </w:rsids>
  <m:mathPr>
    <m:mathFont m:val="Cambria Math"/>
    <m:brkBin m:val="before"/>
    <m:brkBinSub m:val="--"/>
    <m:smallFrac m:val="0"/>
    <m:dispDef/>
    <m:lMargin m:val="0"/>
    <m:rMargin m:val="0"/>
    <m:defJc m:val="centerGroup"/>
    <m:wrapIndent m:val="1440"/>
    <m:intLim m:val="subSup"/>
    <m:naryLim m:val="undOvr"/>
  </m:mathPr>
  <w:themeFontLang w:val="pt-BR"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08052DC0-1D9A-4264-9F81-D1D0944E6BD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lang w:val="sr-Latn-RS"/>
    </w:rPr>
  </w:style>
  <w:style w:type="paragraph" w:styleId="Heading1">
    <w:name w:val="heading 1"/>
    <w:basedOn w:val="Normal"/>
    <w:next w:val="Normal"/>
    <w:link w:val="Heading1Char"/>
    <w:uiPriority w:val="9"/>
    <w:qFormat/>
    <w:pPr>
      <w:keepNext/>
      <w:keepLines/>
      <w:numPr>
        <w:numId w:val="12"/>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pPr>
      <w:keepNext/>
      <w:keepLines/>
      <w:numPr>
        <w:ilvl w:val="1"/>
        <w:numId w:val="1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semiHidden/>
    <w:unhideWhenUsed/>
    <w:qFormat/>
    <w:pPr>
      <w:keepNext/>
      <w:keepLines/>
      <w:numPr>
        <w:ilvl w:val="2"/>
        <w:numId w:val="12"/>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semiHidden/>
    <w:unhideWhenUsed/>
    <w:qFormat/>
    <w:pPr>
      <w:keepNext/>
      <w:keepLines/>
      <w:numPr>
        <w:ilvl w:val="3"/>
        <w:numId w:val="1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semiHidden/>
    <w:unhideWhenUsed/>
    <w:qFormat/>
    <w:pPr>
      <w:keepNext/>
      <w:keepLines/>
      <w:numPr>
        <w:ilvl w:val="4"/>
        <w:numId w:val="12"/>
      </w:numPr>
      <w:spacing w:before="200" w:after="0"/>
      <w:outlineLvl w:val="4"/>
    </w:pPr>
    <w:rPr>
      <w:rFonts w:asciiTheme="majorHAnsi" w:eastAsiaTheme="majorEastAsia" w:hAnsiTheme="majorHAnsi" w:cstheme="majorBidi"/>
      <w:color w:val="252525" w:themeColor="text2" w:themeShade="BF"/>
    </w:rPr>
  </w:style>
  <w:style w:type="paragraph" w:styleId="Heading6">
    <w:name w:val="heading 6"/>
    <w:basedOn w:val="Normal"/>
    <w:next w:val="Normal"/>
    <w:link w:val="Heading6Char"/>
    <w:uiPriority w:val="9"/>
    <w:semiHidden/>
    <w:unhideWhenUsed/>
    <w:qFormat/>
    <w:pPr>
      <w:keepNext/>
      <w:keepLines/>
      <w:numPr>
        <w:ilvl w:val="5"/>
        <w:numId w:val="12"/>
      </w:numPr>
      <w:spacing w:before="200" w:after="0"/>
      <w:outlineLvl w:val="5"/>
    </w:pPr>
    <w:rPr>
      <w:rFonts w:asciiTheme="majorHAnsi" w:eastAsiaTheme="majorEastAsia" w:hAnsiTheme="majorHAnsi" w:cstheme="majorBidi"/>
      <w:i/>
      <w:iCs/>
      <w:color w:val="252525" w:themeColor="text2" w:themeShade="BF"/>
    </w:rPr>
  </w:style>
  <w:style w:type="paragraph" w:styleId="Heading7">
    <w:name w:val="heading 7"/>
    <w:basedOn w:val="Normal"/>
    <w:next w:val="Normal"/>
    <w:link w:val="Heading7Char"/>
    <w:uiPriority w:val="9"/>
    <w:semiHidden/>
    <w:unhideWhenUsed/>
    <w:qFormat/>
    <w:pPr>
      <w:keepNext/>
      <w:keepLines/>
      <w:numPr>
        <w:ilvl w:val="6"/>
        <w:numId w:val="1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pPr>
      <w:keepNext/>
      <w:keepLines/>
      <w:numPr>
        <w:ilvl w:val="7"/>
        <w:numId w:val="1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pPr>
      <w:keepNext/>
      <w:keepLines/>
      <w:numPr>
        <w:ilvl w:val="8"/>
        <w:numId w:val="12"/>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pPr>
      <w:numPr>
        <w:ilvl w:val="1"/>
      </w:numPr>
    </w:pPr>
    <w:rPr>
      <w:color w:val="5A5A5A" w:themeColor="text1" w:themeTint="A5"/>
      <w:spacing w:val="10"/>
    </w:rPr>
  </w:style>
  <w:style w:type="character" w:customStyle="1" w:styleId="SubtitleChar">
    <w:name w:val="Subtitle Char"/>
    <w:basedOn w:val="DefaultParagraphFont"/>
    <w:link w:val="Subtitle"/>
    <w:uiPriority w:val="11"/>
    <w:rPr>
      <w:color w:val="5A5A5A" w:themeColor="text1" w:themeTint="A5"/>
      <w:spacing w:val="10"/>
    </w:rPr>
  </w:style>
  <w:style w:type="character" w:customStyle="1" w:styleId="Heading1Char">
    <w:name w:val="Heading 1 Char"/>
    <w:basedOn w:val="DefaultParagraphFont"/>
    <w:link w:val="Heading1"/>
    <w:uiPriority w:val="9"/>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semiHidden/>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252525" w:themeColor="text2" w:themeShade="BF"/>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252525" w:themeColor="text2" w:themeShade="BF"/>
    </w:rPr>
  </w:style>
  <w:style w:type="character" w:customStyle="1" w:styleId="Heading7Char">
    <w:name w:val="Heading 7 Char"/>
    <w:basedOn w:val="DefaultParagraphFont"/>
    <w:link w:val="Heading7"/>
    <w:uiPriority w:val="9"/>
    <w:semiHidden/>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Pr>
      <w:rFonts w:asciiTheme="majorHAnsi" w:eastAsiaTheme="majorEastAsia" w:hAnsiTheme="majorHAnsi" w:cstheme="majorBidi"/>
      <w:i/>
      <w:iCs/>
      <w:color w:val="404040" w:themeColor="text1" w:themeTint="BF"/>
      <w:sz w:val="20"/>
      <w:szCs w:val="20"/>
    </w:rPr>
  </w:style>
  <w:style w:type="character" w:styleId="SubtleEmphasis">
    <w:name w:val="Subtle Emphasis"/>
    <w:basedOn w:val="DefaultParagraphFont"/>
    <w:uiPriority w:val="19"/>
    <w:qFormat/>
    <w:rPr>
      <w:i/>
      <w:iCs/>
      <w:color w:val="404040" w:themeColor="text1" w:themeTint="BF"/>
    </w:rPr>
  </w:style>
  <w:style w:type="character" w:styleId="Emphasis">
    <w:name w:val="Emphasis"/>
    <w:basedOn w:val="DefaultParagraphFont"/>
    <w:uiPriority w:val="20"/>
    <w:qFormat/>
    <w:rPr>
      <w:i/>
      <w:iCs/>
      <w:color w:val="auto"/>
    </w:rPr>
  </w:style>
  <w:style w:type="character" w:styleId="IntenseEmphasis">
    <w:name w:val="Intense Emphasis"/>
    <w:basedOn w:val="DefaultParagraphFont"/>
    <w:uiPriority w:val="21"/>
    <w:qFormat/>
    <w:rPr>
      <w:b/>
      <w:bCs/>
      <w:i/>
      <w:iCs/>
      <w:caps/>
    </w:rPr>
  </w:style>
  <w:style w:type="character" w:styleId="Strong">
    <w:name w:val="Strong"/>
    <w:basedOn w:val="DefaultParagraphFont"/>
    <w:uiPriority w:val="22"/>
    <w:qFormat/>
    <w:rPr>
      <w:b/>
      <w:bCs/>
      <w:color w:val="000000" w:themeColor="text1"/>
    </w:rPr>
  </w:style>
  <w:style w:type="paragraph" w:styleId="Quote">
    <w:name w:val="Quote"/>
    <w:basedOn w:val="Normal"/>
    <w:next w:val="Normal"/>
    <w:link w:val="QuoteChar"/>
    <w:uiPriority w:val="29"/>
    <w:qFormat/>
    <w:pPr>
      <w:spacing w:before="160"/>
      <w:ind w:left="720" w:right="720"/>
    </w:pPr>
    <w:rPr>
      <w:i/>
      <w:iCs/>
      <w:color w:val="000000" w:themeColor="text1"/>
    </w:rPr>
  </w:style>
  <w:style w:type="character" w:customStyle="1" w:styleId="QuoteChar">
    <w:name w:val="Quote Char"/>
    <w:basedOn w:val="DefaultParagraphFont"/>
    <w:link w:val="Quote"/>
    <w:uiPriority w:val="29"/>
    <w:rPr>
      <w:i/>
      <w:iCs/>
      <w:color w:val="000000" w:themeColor="text1"/>
    </w:rPr>
  </w:style>
  <w:style w:type="paragraph" w:styleId="IntenseQuote">
    <w:name w:val="Intense Quote"/>
    <w:basedOn w:val="Normal"/>
    <w:next w:val="Normal"/>
    <w:link w:val="IntenseQuoteChar"/>
    <w:uiPriority w:val="30"/>
    <w:qFormat/>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Pr>
      <w:color w:val="000000" w:themeColor="text1"/>
      <w:shd w:val="clear" w:color="auto" w:fill="F2F2F2" w:themeFill="background1" w:themeFillShade="F2"/>
    </w:rPr>
  </w:style>
  <w:style w:type="character" w:styleId="SubtleReference">
    <w:name w:val="Subtle Reference"/>
    <w:basedOn w:val="DefaultParagraphFont"/>
    <w:uiPriority w:val="31"/>
    <w:qFormat/>
    <w:rPr>
      <w:smallCaps/>
      <w:color w:val="404040" w:themeColor="text1" w:themeTint="BF"/>
      <w:u w:val="single" w:color="7F7F7F" w:themeColor="text1" w:themeTint="80"/>
    </w:rPr>
  </w:style>
  <w:style w:type="character" w:styleId="IntenseReference">
    <w:name w:val="Intense Reference"/>
    <w:basedOn w:val="DefaultParagraphFont"/>
    <w:uiPriority w:val="32"/>
    <w:qFormat/>
    <w:rPr>
      <w:b/>
      <w:bCs/>
      <w:smallCaps/>
      <w:u w:val="single"/>
    </w:rPr>
  </w:style>
  <w:style w:type="character" w:styleId="BookTitle">
    <w:name w:val="Book Title"/>
    <w:basedOn w:val="DefaultParagraphFont"/>
    <w:uiPriority w:val="33"/>
    <w:qFormat/>
    <w:rPr>
      <w:b w:val="0"/>
      <w:bCs w:val="0"/>
      <w:smallCaps/>
      <w:spacing w:val="5"/>
    </w:rPr>
  </w:style>
  <w:style w:type="paragraph" w:styleId="Caption">
    <w:name w:val="caption"/>
    <w:basedOn w:val="Normal"/>
    <w:next w:val="Normal"/>
    <w:uiPriority w:val="35"/>
    <w:semiHidden/>
    <w:unhideWhenUsed/>
    <w:qFormat/>
    <w:pPr>
      <w:spacing w:after="200" w:line="240" w:lineRule="auto"/>
    </w:pPr>
    <w:rPr>
      <w:i/>
      <w:iCs/>
      <w:color w:val="323232" w:themeColor="text2"/>
      <w:sz w:val="18"/>
      <w:szCs w:val="18"/>
    </w:rPr>
  </w:style>
  <w:style w:type="paragraph" w:styleId="TOCHeading">
    <w:name w:val="TOC Heading"/>
    <w:basedOn w:val="Heading1"/>
    <w:next w:val="Normal"/>
    <w:uiPriority w:val="39"/>
    <w:unhideWhenUsed/>
    <w:qFormat/>
    <w:pPr>
      <w:outlineLvl w:val="9"/>
    </w:pPr>
  </w:style>
  <w:style w:type="paragraph" w:styleId="NoSpacing">
    <w:name w:val="No Spacing"/>
    <w:uiPriority w:val="1"/>
    <w:qFormat/>
    <w:pPr>
      <w:spacing w:after="0" w:line="240" w:lineRule="auto"/>
    </w:pPr>
  </w:style>
  <w:style w:type="paragraph" w:styleId="ListParagraph">
    <w:name w:val="List Paragraph"/>
    <w:basedOn w:val="Normal"/>
    <w:uiPriority w:val="34"/>
    <w:qFormat/>
    <w:pPr>
      <w:ind w:left="720"/>
      <w:contextualSpacing/>
    </w:pPr>
  </w:style>
  <w:style w:type="paragraph" w:styleId="Header">
    <w:name w:val="header"/>
    <w:basedOn w:val="Normal"/>
    <w:link w:val="HeaderChar"/>
    <w:uiPriority w:val="99"/>
    <w:unhideWhenUsed/>
    <w:rsid w:val="005A75E3"/>
    <w:pPr>
      <w:tabs>
        <w:tab w:val="center" w:pos="4513"/>
        <w:tab w:val="right" w:pos="9026"/>
      </w:tabs>
      <w:spacing w:after="0" w:line="240" w:lineRule="auto"/>
    </w:pPr>
  </w:style>
  <w:style w:type="character" w:customStyle="1" w:styleId="HeaderChar">
    <w:name w:val="Header Char"/>
    <w:basedOn w:val="DefaultParagraphFont"/>
    <w:link w:val="Header"/>
    <w:uiPriority w:val="99"/>
    <w:rsid w:val="005A75E3"/>
    <w:rPr>
      <w:lang w:val="sr-Latn-RS"/>
    </w:rPr>
  </w:style>
  <w:style w:type="paragraph" w:styleId="Footer">
    <w:name w:val="footer"/>
    <w:basedOn w:val="Normal"/>
    <w:link w:val="FooterChar"/>
    <w:uiPriority w:val="99"/>
    <w:unhideWhenUsed/>
    <w:rsid w:val="005A75E3"/>
    <w:pPr>
      <w:tabs>
        <w:tab w:val="center" w:pos="4513"/>
        <w:tab w:val="right" w:pos="9026"/>
      </w:tabs>
      <w:spacing w:after="0" w:line="240" w:lineRule="auto"/>
    </w:pPr>
  </w:style>
  <w:style w:type="character" w:customStyle="1" w:styleId="FooterChar">
    <w:name w:val="Footer Char"/>
    <w:basedOn w:val="DefaultParagraphFont"/>
    <w:link w:val="Footer"/>
    <w:uiPriority w:val="99"/>
    <w:rsid w:val="005A75E3"/>
    <w:rPr>
      <w:lang w:val="sr-Latn-RS"/>
    </w:rPr>
  </w:style>
  <w:style w:type="paragraph" w:styleId="TOC1">
    <w:name w:val="toc 1"/>
    <w:basedOn w:val="Normal"/>
    <w:next w:val="Normal"/>
    <w:autoRedefine/>
    <w:uiPriority w:val="39"/>
    <w:unhideWhenUsed/>
    <w:rsid w:val="005A75E3"/>
    <w:pPr>
      <w:spacing w:after="100"/>
    </w:pPr>
  </w:style>
  <w:style w:type="character" w:styleId="Hyperlink">
    <w:name w:val="Hyperlink"/>
    <w:basedOn w:val="DefaultParagraphFont"/>
    <w:uiPriority w:val="99"/>
    <w:unhideWhenUsed/>
    <w:rsid w:val="005A75E3"/>
    <w:rPr>
      <w:color w:val="6B9F25" w:themeColor="hyperlink"/>
      <w:u w:val="single"/>
    </w:rPr>
  </w:style>
  <w:style w:type="table" w:styleId="TableGrid">
    <w:name w:val="Table Grid"/>
    <w:basedOn w:val="TableNormal"/>
    <w:uiPriority w:val="39"/>
    <w:rsid w:val="00D752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0819D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1261925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theme" Target="theme/theme1.xml"/><Relationship Id="rId5" Type="http://schemas.openxmlformats.org/officeDocument/2006/relationships/settings" Target="settings.xml"/><Relationship Id="rId19" Type="http://schemas.openxmlformats.org/officeDocument/2006/relationships/image" Target="media/image1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43.png"/><Relationship Id="rId3" Type="http://schemas.openxmlformats.org/officeDocument/2006/relationships/numbering" Target="numbering.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cupurdija\AppData\Roaming\Microsoft\Templates\Report%20design%20(blank).dotx" TargetMode="External"/></Relationships>
</file>

<file path=word/theme/theme1.xml><?xml version="1.0" encoding="utf-8"?>
<a:theme xmlns:a="http://schemas.openxmlformats.org/drawingml/2006/main" name="Office Theme">
  <a:themeElements>
    <a:clrScheme name="Aspect">
      <a:dk1>
        <a:sysClr val="windowText" lastClr="000000"/>
      </a:dk1>
      <a:lt1>
        <a:sysClr val="window" lastClr="FFFFFF"/>
      </a:lt1>
      <a:dk2>
        <a:srgbClr val="323232"/>
      </a:dk2>
      <a:lt2>
        <a:srgbClr val="E3DED1"/>
      </a:lt2>
      <a:accent1>
        <a:srgbClr val="F07F09"/>
      </a:accent1>
      <a:accent2>
        <a:srgbClr val="9F2936"/>
      </a:accent2>
      <a:accent3>
        <a:srgbClr val="1B587C"/>
      </a:accent3>
      <a:accent4>
        <a:srgbClr val="4E8542"/>
      </a:accent4>
      <a:accent5>
        <a:srgbClr val="604878"/>
      </a:accent5>
      <a:accent6>
        <a:srgbClr val="C19859"/>
      </a:accent6>
      <a:hlink>
        <a:srgbClr val="6B9F25"/>
      </a:hlink>
      <a:folHlink>
        <a:srgbClr val="B26B0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99EA1EC-B023-4266-9865-E1EDA122A8C9}">
  <ds:schemaRefs>
    <ds:schemaRef ds:uri="http://schemas.microsoft.com/sharepoint/v3/contenttype/forms"/>
  </ds:schemaRefs>
</ds:datastoreItem>
</file>

<file path=customXml/itemProps2.xml><?xml version="1.0" encoding="utf-8"?>
<ds:datastoreItem xmlns:ds="http://schemas.openxmlformats.org/officeDocument/2006/customXml" ds:itemID="{53BC1013-8BAC-4DE5-8EBD-1817BB10F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Report design (blank).dotx</Template>
  <TotalTime>271</TotalTime>
  <Pages>1</Pages>
  <Words>1830</Words>
  <Characters>10431</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Uputstvo za korišćenje tablet aplikacije</vt:lpstr>
    </vt:vector>
  </TitlesOfParts>
  <Company/>
  <LinksUpToDate>false</LinksUpToDate>
  <CharactersWithSpaces>12237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Uputstvo za korišćenje tablet aplikacije</dc:title>
  <dc:creator>Marko Cupurdija</dc:creator>
  <cp:keywords>GoPro;Data Status;Android</cp:keywords>
  <cp:lastModifiedBy>Marko Cupurdija</cp:lastModifiedBy>
  <cp:revision>40</cp:revision>
  <cp:lastPrinted>2014-12-23T11:34:00Z</cp:lastPrinted>
  <dcterms:created xsi:type="dcterms:W3CDTF">2014-10-09T08:13:00Z</dcterms:created>
  <dcterms:modified xsi:type="dcterms:W3CDTF">2014-12-23T11:35:00Z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TC034577159991</vt:lpwstr>
  </property>
</Properties>
</file>